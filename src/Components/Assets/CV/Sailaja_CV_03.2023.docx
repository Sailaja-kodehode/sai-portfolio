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289"/>
        <w:gridCol w:w="7796"/>
      </w:tblGrid>
      <w:tr w:rsidR="006F5C67" w:rsidRPr="001A3FFF" w14:paraId="7B3CAD0C" w14:textId="77777777" w:rsidTr="00146AD4">
        <w:trPr>
          <w:trHeight w:val="16439"/>
        </w:trPr>
        <w:tc>
          <w:tcPr>
            <w:tcW w:w="2830" w:type="dxa"/>
          </w:tcPr>
          <w:p w14:paraId="78DE21E5" w14:textId="77FCA9D5" w:rsidR="006F5C67" w:rsidRDefault="006F5C67" w:rsidP="00CB0055">
            <w:pPr>
              <w:pStyle w:val="Heading3"/>
              <w:rPr>
                <w:b w:val="0"/>
                <w:sz w:val="20"/>
                <w:szCs w:val="22"/>
                <w:lang w:val="nb-NO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06368" behindDoc="0" locked="0" layoutInCell="1" allowOverlap="1" wp14:anchorId="55F5873E" wp14:editId="62CEFB33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-51766</wp:posOffset>
                  </wp:positionV>
                  <wp:extent cx="1200150" cy="1411184"/>
                  <wp:effectExtent l="0" t="0" r="0" b="0"/>
                  <wp:wrapNone/>
                  <wp:docPr id="40" name="Picture 40" descr="A picture containing person, wall, indoor,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wall, indoor, blu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41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FD4019" w14:textId="77777777" w:rsidR="006F5C67" w:rsidRDefault="006F5C67" w:rsidP="00CB0055">
            <w:pPr>
              <w:pStyle w:val="Heading3"/>
              <w:rPr>
                <w:b w:val="0"/>
                <w:sz w:val="20"/>
                <w:szCs w:val="22"/>
                <w:lang w:val="nb-NO"/>
              </w:rPr>
            </w:pPr>
          </w:p>
          <w:p w14:paraId="4AB2058E" w14:textId="77777777" w:rsidR="006F5C67" w:rsidRDefault="006F5C67" w:rsidP="00CB0055">
            <w:pPr>
              <w:pStyle w:val="Heading3"/>
              <w:rPr>
                <w:b w:val="0"/>
                <w:sz w:val="20"/>
                <w:szCs w:val="22"/>
                <w:lang w:val="nb-NO"/>
              </w:rPr>
            </w:pPr>
          </w:p>
          <w:p w14:paraId="74445A55" w14:textId="77777777" w:rsidR="006F5C67" w:rsidRDefault="006F5C67" w:rsidP="00CB0055">
            <w:pPr>
              <w:pStyle w:val="Heading3"/>
              <w:rPr>
                <w:b w:val="0"/>
                <w:sz w:val="20"/>
                <w:szCs w:val="22"/>
                <w:lang w:val="nb-NO"/>
              </w:rPr>
            </w:pPr>
          </w:p>
          <w:p w14:paraId="201C1947" w14:textId="40FDF5EB" w:rsidR="006F5C67" w:rsidRPr="00A25811" w:rsidRDefault="006F5C67" w:rsidP="00CB0055">
            <w:pPr>
              <w:pStyle w:val="Heading3"/>
              <w:rPr>
                <w:bCs/>
                <w:sz w:val="20"/>
                <w:szCs w:val="22"/>
                <w:lang w:val="nb-NO"/>
              </w:rPr>
            </w:pPr>
            <w:r w:rsidRPr="00A25811">
              <w:rPr>
                <w:bCs/>
                <w:sz w:val="20"/>
                <w:szCs w:val="22"/>
                <w:lang w:val="nb-NO"/>
              </w:rPr>
              <w:t>detailjer</w:t>
            </w:r>
          </w:p>
          <w:p w14:paraId="71028298" w14:textId="77777777" w:rsidR="006F5C67" w:rsidRPr="003603C6" w:rsidRDefault="006F5C67" w:rsidP="004D3011">
            <w:pPr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ADRESSE:</w:t>
            </w:r>
          </w:p>
          <w:p w14:paraId="58994EC0" w14:textId="77777777" w:rsidR="00456A76" w:rsidRDefault="006F5C67" w:rsidP="004D3011">
            <w:pPr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 xml:space="preserve">Odins Veg 94, </w:t>
            </w:r>
          </w:p>
          <w:p w14:paraId="0858FE34" w14:textId="2520062A" w:rsidR="006F5C67" w:rsidRPr="003603C6" w:rsidRDefault="00456A76" w:rsidP="004D3011">
            <w:pPr>
              <w:rPr>
                <w:sz w:val="20"/>
                <w:szCs w:val="24"/>
                <w:lang w:val="nb-NO"/>
              </w:rPr>
            </w:pPr>
            <w:r>
              <w:rPr>
                <w:sz w:val="20"/>
                <w:szCs w:val="24"/>
                <w:lang w:val="nb-NO"/>
              </w:rPr>
              <w:t xml:space="preserve">5221, </w:t>
            </w:r>
            <w:r w:rsidR="006F5C67" w:rsidRPr="003603C6">
              <w:rPr>
                <w:sz w:val="20"/>
                <w:szCs w:val="24"/>
                <w:lang w:val="nb-NO"/>
              </w:rPr>
              <w:t>NESTTUN,</w:t>
            </w:r>
          </w:p>
          <w:p w14:paraId="591CC377" w14:textId="77777777" w:rsidR="006F5C67" w:rsidRPr="003603C6" w:rsidRDefault="006F5C67" w:rsidP="004D3011">
            <w:pPr>
              <w:rPr>
                <w:sz w:val="20"/>
                <w:szCs w:val="24"/>
                <w:lang w:val="nb-NO"/>
              </w:rPr>
            </w:pPr>
          </w:p>
          <w:p w14:paraId="3F839D5F" w14:textId="77777777" w:rsidR="006F5C67" w:rsidRPr="003603C6" w:rsidRDefault="006F5C67" w:rsidP="004D3011">
            <w:pPr>
              <w:rPr>
                <w:sz w:val="20"/>
                <w:szCs w:val="24"/>
              </w:rPr>
            </w:pPr>
            <w:r w:rsidRPr="003603C6">
              <w:rPr>
                <w:sz w:val="20"/>
                <w:szCs w:val="24"/>
              </w:rPr>
              <w:t>Phone: +47 46252098</w:t>
            </w:r>
          </w:p>
          <w:p w14:paraId="270CBF01" w14:textId="77777777" w:rsidR="006F5C67" w:rsidRPr="00D91569" w:rsidRDefault="006F5C67" w:rsidP="004D3011">
            <w:pPr>
              <w:rPr>
                <w:rStyle w:val="Hyperlink"/>
                <w:color w:val="auto"/>
                <w:sz w:val="20"/>
                <w:szCs w:val="24"/>
              </w:rPr>
            </w:pPr>
            <w:r w:rsidRPr="003603C6">
              <w:rPr>
                <w:sz w:val="20"/>
                <w:szCs w:val="24"/>
              </w:rPr>
              <w:t>E-post: wishsailu@gmail.com</w:t>
            </w:r>
          </w:p>
          <w:p w14:paraId="2F085903" w14:textId="77777777" w:rsidR="006F5C67" w:rsidRPr="003B612C" w:rsidRDefault="006F5C67" w:rsidP="00FE2E7A">
            <w:pPr>
              <w:pStyle w:val="Heading3"/>
              <w:rPr>
                <w:lang w:val="nb-NO"/>
              </w:rPr>
            </w:pPr>
            <w:r w:rsidRPr="003B612C">
              <w:rPr>
                <w:sz w:val="20"/>
                <w:szCs w:val="22"/>
                <w:lang w:val="nb-NO"/>
              </w:rPr>
              <w:t>ferdigheter</w:t>
            </w:r>
            <w:r>
              <w:rPr>
                <w:sz w:val="20"/>
                <w:szCs w:val="22"/>
                <w:lang w:val="nb-NO"/>
              </w:rPr>
              <w:t xml:space="preserve"> I FRONTEND</w:t>
            </w:r>
          </w:p>
          <w:p w14:paraId="6E4BA526" w14:textId="21B6E4E3" w:rsidR="006F5C67" w:rsidRPr="00652D97" w:rsidRDefault="00175E89" w:rsidP="00F811E0">
            <w:pPr>
              <w:rPr>
                <w:sz w:val="20"/>
                <w:szCs w:val="24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1FFF7" wp14:editId="091670D6">
                  <wp:extent cx="199390" cy="191414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03" cy="19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11E0" w:rsidRPr="00652D97">
              <w:rPr>
                <w:sz w:val="20"/>
                <w:szCs w:val="24"/>
                <w:lang w:val="nb-NO"/>
              </w:rPr>
              <w:t xml:space="preserve"> </w:t>
            </w:r>
            <w:r w:rsidR="006F5C67" w:rsidRPr="00652D97">
              <w:rPr>
                <w:sz w:val="20"/>
                <w:szCs w:val="24"/>
                <w:lang w:val="nb-NO"/>
              </w:rPr>
              <w:t>HTML 5</w:t>
            </w:r>
          </w:p>
          <w:p w14:paraId="670B9392" w14:textId="57A6E958" w:rsidR="006F5C67" w:rsidRPr="00652D97" w:rsidRDefault="00D26DB3" w:rsidP="00FE2E7A">
            <w:pPr>
              <w:rPr>
                <w:sz w:val="20"/>
                <w:szCs w:val="24"/>
                <w:lang w:val="nb-NO"/>
              </w:rPr>
            </w:pPr>
            <w:r w:rsidRPr="00652D97">
              <w:rPr>
                <w:noProof/>
                <w:lang w:val="nb-NO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A90819" wp14:editId="1D24A411">
                  <wp:extent cx="142918" cy="162407"/>
                  <wp:effectExtent l="0" t="0" r="0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6" cy="1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11E0" w:rsidRPr="00652D97">
              <w:rPr>
                <w:noProof/>
                <w:lang w:val="nb-NO"/>
              </w:rPr>
              <w:t xml:space="preserve"> </w:t>
            </w:r>
            <w:r w:rsidR="006F5C67" w:rsidRPr="00652D97">
              <w:rPr>
                <w:sz w:val="20"/>
                <w:szCs w:val="24"/>
                <w:lang w:val="nb-NO"/>
              </w:rPr>
              <w:t>C</w:t>
            </w:r>
            <w:r w:rsidR="00865EBE">
              <w:rPr>
                <w:sz w:val="20"/>
                <w:szCs w:val="24"/>
                <w:lang w:val="nb-NO"/>
              </w:rPr>
              <w:t>S</w:t>
            </w:r>
            <w:r w:rsidR="006F5C67" w:rsidRPr="00652D97">
              <w:rPr>
                <w:sz w:val="20"/>
                <w:szCs w:val="24"/>
                <w:lang w:val="nb-NO"/>
              </w:rPr>
              <w:t>S</w:t>
            </w:r>
          </w:p>
          <w:p w14:paraId="4229301D" w14:textId="421548ED" w:rsidR="006F5C67" w:rsidRPr="00652D97" w:rsidRDefault="000B2E6A" w:rsidP="00FE2E7A">
            <w:pPr>
              <w:rPr>
                <w:sz w:val="20"/>
                <w:szCs w:val="24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7A676F0" wp14:editId="591CD49C">
                  <wp:extent cx="171450" cy="16399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0" cy="16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11E0" w:rsidRPr="00652D97">
              <w:rPr>
                <w:sz w:val="20"/>
                <w:szCs w:val="24"/>
                <w:lang w:val="nb-NO"/>
              </w:rPr>
              <w:t xml:space="preserve"> </w:t>
            </w:r>
            <w:r w:rsidR="006F5C67" w:rsidRPr="00652D97">
              <w:rPr>
                <w:sz w:val="20"/>
                <w:szCs w:val="24"/>
                <w:lang w:val="nb-NO"/>
              </w:rPr>
              <w:t>Java Script</w:t>
            </w:r>
          </w:p>
          <w:p w14:paraId="4127ADD7" w14:textId="670DF3A9" w:rsidR="006F5C67" w:rsidRPr="00652D97" w:rsidRDefault="0012622C" w:rsidP="00FE2E7A">
            <w:pPr>
              <w:rPr>
                <w:sz w:val="20"/>
                <w:szCs w:val="24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562BD4AF" wp14:editId="16A585E2">
                  <wp:extent cx="137541" cy="18097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62" cy="18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11E0" w:rsidRPr="00652D97">
              <w:rPr>
                <w:sz w:val="20"/>
                <w:szCs w:val="24"/>
                <w:lang w:val="nb-NO"/>
              </w:rPr>
              <w:t xml:space="preserve"> </w:t>
            </w:r>
            <w:r w:rsidR="006F5C67" w:rsidRPr="00652D97">
              <w:rPr>
                <w:sz w:val="20"/>
                <w:szCs w:val="24"/>
                <w:lang w:val="nb-NO"/>
              </w:rPr>
              <w:t>Figma</w:t>
            </w:r>
          </w:p>
          <w:p w14:paraId="2A44DAC3" w14:textId="412400CC" w:rsidR="006F5C67" w:rsidRPr="00652D97" w:rsidRDefault="00E36E02" w:rsidP="00FE2E7A">
            <w:pPr>
              <w:rPr>
                <w:sz w:val="20"/>
                <w:szCs w:val="24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311196F8" wp14:editId="35C50604">
                  <wp:extent cx="137160" cy="150223"/>
                  <wp:effectExtent l="0" t="0" r="0" b="254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" cy="15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0A4" w:rsidRPr="00652D97">
              <w:rPr>
                <w:sz w:val="20"/>
                <w:szCs w:val="24"/>
                <w:lang w:val="nb-NO"/>
              </w:rPr>
              <w:t xml:space="preserve"> </w:t>
            </w:r>
            <w:r w:rsidR="006F5C67" w:rsidRPr="00652D97">
              <w:rPr>
                <w:sz w:val="20"/>
                <w:szCs w:val="24"/>
                <w:lang w:val="nb-NO"/>
              </w:rPr>
              <w:t>React</w:t>
            </w:r>
          </w:p>
          <w:p w14:paraId="2E893386" w14:textId="77777777" w:rsidR="006F5C67" w:rsidRPr="003B612C" w:rsidRDefault="006F5C67" w:rsidP="00FE2E7A">
            <w:pPr>
              <w:pStyle w:val="Heading3"/>
              <w:rPr>
                <w:lang w:val="nb-NO"/>
              </w:rPr>
            </w:pPr>
            <w:r w:rsidRPr="003B612C">
              <w:rPr>
                <w:sz w:val="20"/>
                <w:szCs w:val="22"/>
                <w:lang w:val="nb-NO"/>
              </w:rPr>
              <w:t>ferdigheter</w:t>
            </w:r>
            <w:r>
              <w:rPr>
                <w:sz w:val="20"/>
                <w:szCs w:val="22"/>
                <w:lang w:val="nb-NO"/>
              </w:rPr>
              <w:t xml:space="preserve"> I BACKEND</w:t>
            </w:r>
          </w:p>
          <w:p w14:paraId="608A567F" w14:textId="5F74FE7F" w:rsidR="006F5C67" w:rsidRPr="006820AC" w:rsidRDefault="006820AC" w:rsidP="006820AC">
            <w:pPr>
              <w:rPr>
                <w:sz w:val="20"/>
                <w:szCs w:val="24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6A50D97A" wp14:editId="15D675E1">
                  <wp:extent cx="171450" cy="150019"/>
                  <wp:effectExtent l="0" t="0" r="0" b="254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81" cy="15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0A4">
              <w:rPr>
                <w:sz w:val="20"/>
                <w:szCs w:val="24"/>
                <w:lang w:val="nb-NO"/>
              </w:rPr>
              <w:t xml:space="preserve"> </w:t>
            </w:r>
            <w:r w:rsidR="006F5C67" w:rsidRPr="006820AC">
              <w:rPr>
                <w:sz w:val="20"/>
                <w:szCs w:val="24"/>
                <w:lang w:val="nb-NO"/>
              </w:rPr>
              <w:t>SQL</w:t>
            </w:r>
          </w:p>
          <w:p w14:paraId="36253688" w14:textId="3E7C37CE" w:rsidR="006F5C67" w:rsidRPr="003603C6" w:rsidRDefault="00013783" w:rsidP="00FE2E7A">
            <w:pPr>
              <w:rPr>
                <w:sz w:val="20"/>
                <w:szCs w:val="24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FF75F1E" wp14:editId="08F873B9">
                  <wp:extent cx="154885" cy="1619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66" cy="16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0A4">
              <w:rPr>
                <w:sz w:val="20"/>
                <w:szCs w:val="24"/>
                <w:lang w:val="nb-NO"/>
              </w:rPr>
              <w:t xml:space="preserve"> </w:t>
            </w:r>
            <w:r w:rsidR="006F5C67" w:rsidRPr="003603C6">
              <w:rPr>
                <w:sz w:val="20"/>
                <w:szCs w:val="24"/>
                <w:lang w:val="nb-NO"/>
              </w:rPr>
              <w:t>Node JS express</w:t>
            </w:r>
          </w:p>
          <w:p w14:paraId="4CA9C491" w14:textId="01E79079" w:rsidR="006F5C67" w:rsidRPr="003B612C" w:rsidRDefault="006F5C67" w:rsidP="00534741">
            <w:pPr>
              <w:pStyle w:val="Heading3"/>
              <w:rPr>
                <w:lang w:val="nb-NO"/>
              </w:rPr>
            </w:pPr>
            <w:r w:rsidRPr="003B612C">
              <w:rPr>
                <w:sz w:val="20"/>
                <w:szCs w:val="22"/>
                <w:lang w:val="nb-NO"/>
              </w:rPr>
              <w:t>ferdigheter</w:t>
            </w:r>
            <w:r>
              <w:rPr>
                <w:sz w:val="20"/>
                <w:szCs w:val="22"/>
                <w:lang w:val="nb-NO"/>
              </w:rPr>
              <w:t xml:space="preserve"> på jobb</w:t>
            </w:r>
          </w:p>
          <w:p w14:paraId="27E6BB41" w14:textId="25E4E09F" w:rsidR="006F5C67" w:rsidRPr="00957B9E" w:rsidRDefault="008358CB" w:rsidP="00957B9E">
            <w:pPr>
              <w:ind w:left="873"/>
              <w:rPr>
                <w:sz w:val="20"/>
                <w:szCs w:val="24"/>
                <w:lang w:val="nb-NO"/>
              </w:rPr>
            </w:pPr>
            <w:r w:rsidRPr="00957B9E">
              <w:rPr>
                <w:noProof/>
                <w:sz w:val="2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1" locked="0" layoutInCell="1" allowOverlap="1" wp14:anchorId="45045F41" wp14:editId="65E799DC">
                      <wp:simplePos x="0" y="0"/>
                      <wp:positionH relativeFrom="column">
                        <wp:posOffset>18934</wp:posOffset>
                      </wp:positionH>
                      <wp:positionV relativeFrom="paragraph">
                        <wp:posOffset>61595</wp:posOffset>
                      </wp:positionV>
                      <wp:extent cx="497205" cy="45085"/>
                      <wp:effectExtent l="38100" t="19050" r="55245" b="3111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497205" cy="45085"/>
                                <a:chOff x="0" y="0"/>
                                <a:chExt cx="1138687" cy="129396"/>
                              </a:xfrm>
                            </wpg:grpSpPr>
                            <wps:wsp>
                              <wps:cNvPr id="10" name="Star: 5 Points 10"/>
                              <wps:cNvSpPr/>
                              <wps:spPr>
                                <a:xfrm>
                                  <a:off x="99203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ar: 5 Points 11"/>
                              <wps:cNvSpPr/>
                              <wps:spPr>
                                <a:xfrm>
                                  <a:off x="75049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ar: 5 Points 13"/>
                              <wps:cNvSpPr/>
                              <wps:spPr>
                                <a:xfrm>
                                  <a:off x="48308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ar: 5 Points 14"/>
                              <wps:cNvSpPr/>
                              <wps:spPr>
                                <a:xfrm>
                                  <a:off x="224287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ar: 5 Points 15"/>
                              <wps:cNvSpPr/>
                              <wps:spPr>
                                <a:xfrm>
                                  <a:off x="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C10A5D" id="Group 1" o:spid="_x0000_s1026" style="position:absolute;margin-left:1.5pt;margin-top:4.85pt;width:39.15pt;height:3.55pt;flip:y;z-index:-251608064;mso-width-relative:margin;mso-height-relative:margin" coordsize="11386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">
                      <v:shape id="Star: 5 Points 10" o:spid="_x0000_s1027" style="position:absolute;left:9920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11" o:spid="_x0000_s1028" style="position:absolute;left:7504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13" o:spid="_x0000_s1029" style="position:absolute;left:4830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14" o:spid="_x0000_s1030" style="position:absolute;left:2242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15" o:spid="_x0000_s1031" style="position:absolute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</v:group>
                  </w:pict>
                </mc:Fallback>
              </mc:AlternateContent>
            </w:r>
            <w:r w:rsidR="006F5C67" w:rsidRPr="00957B9E">
              <w:rPr>
                <w:sz w:val="20"/>
                <w:szCs w:val="24"/>
                <w:lang w:val="nb-NO"/>
              </w:rPr>
              <w:t>Tåler stress</w:t>
            </w:r>
          </w:p>
          <w:p w14:paraId="59AA7884" w14:textId="7FF4ECA0" w:rsidR="006F5C67" w:rsidRPr="00957B9E" w:rsidRDefault="008358CB" w:rsidP="00957B9E">
            <w:pPr>
              <w:ind w:left="873"/>
              <w:rPr>
                <w:sz w:val="20"/>
                <w:szCs w:val="24"/>
                <w:lang w:val="nb-NO"/>
              </w:rPr>
            </w:pPr>
            <w:r w:rsidRPr="00957B9E">
              <w:rPr>
                <w:noProof/>
                <w:sz w:val="2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1" locked="0" layoutInCell="1" allowOverlap="1" wp14:anchorId="0EF07982" wp14:editId="27AB4E3B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76835</wp:posOffset>
                      </wp:positionV>
                      <wp:extent cx="497205" cy="45085"/>
                      <wp:effectExtent l="38100" t="19050" r="55245" b="31115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497205" cy="45085"/>
                                <a:chOff x="0" y="0"/>
                                <a:chExt cx="1138687" cy="129396"/>
                              </a:xfrm>
                            </wpg:grpSpPr>
                            <wps:wsp>
                              <wps:cNvPr id="67" name="Star: 5 Points 67"/>
                              <wps:cNvSpPr/>
                              <wps:spPr>
                                <a:xfrm>
                                  <a:off x="99203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ar: 5 Points 68"/>
                              <wps:cNvSpPr/>
                              <wps:spPr>
                                <a:xfrm>
                                  <a:off x="75049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ar: 5 Points 69"/>
                              <wps:cNvSpPr/>
                              <wps:spPr>
                                <a:xfrm>
                                  <a:off x="48308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Star: 5 Points 70"/>
                              <wps:cNvSpPr/>
                              <wps:spPr>
                                <a:xfrm>
                                  <a:off x="224287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Star: 5 Points 71"/>
                              <wps:cNvSpPr/>
                              <wps:spPr>
                                <a:xfrm>
                                  <a:off x="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947C5" id="Group 66" o:spid="_x0000_s1026" style="position:absolute;margin-left:1.5pt;margin-top:6.05pt;width:39.15pt;height:3.55pt;flip:y;z-index:-251606016;mso-width-relative:margin;mso-height-relative:margin" coordsize="11386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">
                      <v:shape id="Star: 5 Points 67" o:spid="_x0000_s1027" style="position:absolute;left:9920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68" o:spid="_x0000_s1028" style="position:absolute;left:7504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69" o:spid="_x0000_s1029" style="position:absolute;left:4830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70" o:spid="_x0000_s1030" style="position:absolute;left:2242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71" o:spid="_x0000_s1031" style="position:absolute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</v:group>
                  </w:pict>
                </mc:Fallback>
              </mc:AlternateContent>
            </w:r>
            <w:r w:rsidR="006F5C67" w:rsidRPr="00957B9E">
              <w:rPr>
                <w:sz w:val="20"/>
                <w:szCs w:val="24"/>
                <w:lang w:val="nb-NO"/>
              </w:rPr>
              <w:t>Samarbeids</w:t>
            </w:r>
            <w:r w:rsidR="001B3DF8">
              <w:rPr>
                <w:sz w:val="20"/>
                <w:szCs w:val="24"/>
                <w:lang w:val="nb-NO"/>
              </w:rPr>
              <w:t>-orientert</w:t>
            </w:r>
          </w:p>
          <w:p w14:paraId="7BDE39DD" w14:textId="261C792A" w:rsidR="006F5C67" w:rsidRPr="00957B9E" w:rsidRDefault="008358CB" w:rsidP="00957B9E">
            <w:pPr>
              <w:ind w:left="873"/>
              <w:rPr>
                <w:sz w:val="20"/>
                <w:szCs w:val="24"/>
                <w:lang w:val="nb-NO"/>
              </w:rPr>
            </w:pPr>
            <w:r w:rsidRPr="00957B9E">
              <w:rPr>
                <w:noProof/>
                <w:sz w:val="2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2512" behindDoc="1" locked="0" layoutInCell="1" allowOverlap="1" wp14:anchorId="0E366150" wp14:editId="7F7F1089">
                      <wp:simplePos x="0" y="0"/>
                      <wp:positionH relativeFrom="column">
                        <wp:posOffset>10737</wp:posOffset>
                      </wp:positionH>
                      <wp:positionV relativeFrom="paragraph">
                        <wp:posOffset>67945</wp:posOffset>
                      </wp:positionV>
                      <wp:extent cx="497205" cy="45085"/>
                      <wp:effectExtent l="38100" t="19050" r="55245" b="31115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497205" cy="45085"/>
                                <a:chOff x="0" y="0"/>
                                <a:chExt cx="1138687" cy="129396"/>
                              </a:xfrm>
                            </wpg:grpSpPr>
                            <wps:wsp>
                              <wps:cNvPr id="73" name="Star: 5 Points 73"/>
                              <wps:cNvSpPr/>
                              <wps:spPr>
                                <a:xfrm>
                                  <a:off x="99203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Star: 5 Points 74"/>
                              <wps:cNvSpPr/>
                              <wps:spPr>
                                <a:xfrm>
                                  <a:off x="75049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Star: 5 Points 75"/>
                              <wps:cNvSpPr/>
                              <wps:spPr>
                                <a:xfrm>
                                  <a:off x="48308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Star: 5 Points 76"/>
                              <wps:cNvSpPr/>
                              <wps:spPr>
                                <a:xfrm>
                                  <a:off x="224287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ar: 5 Points 78"/>
                              <wps:cNvSpPr/>
                              <wps:spPr>
                                <a:xfrm>
                                  <a:off x="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C166B4" id="Group 72" o:spid="_x0000_s1026" style="position:absolute;margin-left:.85pt;margin-top:5.35pt;width:39.15pt;height:3.55pt;flip:y;z-index:-251603968;mso-width-relative:margin;mso-height-relative:margin" coordsize="11386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">
                      <v:shape id="Star: 5 Points 73" o:spid="_x0000_s1027" style="position:absolute;left:9920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74" o:spid="_x0000_s1028" style="position:absolute;left:7504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75" o:spid="_x0000_s1029" style="position:absolute;left:4830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76" o:spid="_x0000_s1030" style="position:absolute;left:2242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78" o:spid="_x0000_s1031" style="position:absolute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</v:group>
                  </w:pict>
                </mc:Fallback>
              </mc:AlternateContent>
            </w:r>
            <w:r w:rsidR="006F5C67" w:rsidRPr="00957B9E">
              <w:rPr>
                <w:sz w:val="20"/>
                <w:szCs w:val="24"/>
                <w:lang w:val="nb-NO"/>
              </w:rPr>
              <w:t>Strukturert</w:t>
            </w:r>
          </w:p>
          <w:p w14:paraId="175ED24B" w14:textId="345ED98F" w:rsidR="006F5C67" w:rsidRPr="00957B9E" w:rsidRDefault="008358CB" w:rsidP="00957B9E">
            <w:pPr>
              <w:ind w:left="873"/>
              <w:rPr>
                <w:sz w:val="20"/>
                <w:szCs w:val="24"/>
                <w:lang w:val="nb-NO"/>
              </w:rPr>
            </w:pPr>
            <w:r w:rsidRPr="00957B9E">
              <w:rPr>
                <w:noProof/>
                <w:sz w:val="2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4560" behindDoc="1" locked="0" layoutInCell="1" allowOverlap="1" wp14:anchorId="7EB1FF97" wp14:editId="50878D0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74295</wp:posOffset>
                      </wp:positionV>
                      <wp:extent cx="497205" cy="45085"/>
                      <wp:effectExtent l="38100" t="19050" r="55245" b="31115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497205" cy="45085"/>
                                <a:chOff x="0" y="0"/>
                                <a:chExt cx="1138687" cy="129396"/>
                              </a:xfrm>
                            </wpg:grpSpPr>
                            <wps:wsp>
                              <wps:cNvPr id="80" name="Star: 5 Points 80"/>
                              <wps:cNvSpPr/>
                              <wps:spPr>
                                <a:xfrm>
                                  <a:off x="99203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ar: 5 Points 81"/>
                              <wps:cNvSpPr/>
                              <wps:spPr>
                                <a:xfrm>
                                  <a:off x="75049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ar: 5 Points 82"/>
                              <wps:cNvSpPr/>
                              <wps:spPr>
                                <a:xfrm>
                                  <a:off x="48308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Star: 5 Points 83"/>
                              <wps:cNvSpPr/>
                              <wps:spPr>
                                <a:xfrm>
                                  <a:off x="224287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Star: 5 Points 84"/>
                              <wps:cNvSpPr/>
                              <wps:spPr>
                                <a:xfrm>
                                  <a:off x="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F6FB3" id="Group 79" o:spid="_x0000_s1026" style="position:absolute;margin-left:.75pt;margin-top:5.85pt;width:39.15pt;height:3.55pt;flip:y;z-index:-251601920;mso-width-relative:margin;mso-height-relative:margin" coordsize="11386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">
                      <v:shape id="Star: 5 Points 80" o:spid="_x0000_s1027" style="position:absolute;left:9920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1" o:spid="_x0000_s1028" style="position:absolute;left:7504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2" o:spid="_x0000_s1029" style="position:absolute;left:4830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3" o:spid="_x0000_s1030" style="position:absolute;left:2242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4" o:spid="_x0000_s1031" style="position:absolute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</v:group>
                  </w:pict>
                </mc:Fallback>
              </mc:AlternateContent>
            </w:r>
            <w:r w:rsidR="006F5C67" w:rsidRPr="00957B9E">
              <w:rPr>
                <w:sz w:val="20"/>
                <w:szCs w:val="24"/>
                <w:lang w:val="nb-NO"/>
              </w:rPr>
              <w:t>Løsningsorientert</w:t>
            </w:r>
          </w:p>
          <w:p w14:paraId="2BB6363A" w14:textId="7804F841" w:rsidR="006F5C67" w:rsidRDefault="008358CB" w:rsidP="00957B9E">
            <w:pPr>
              <w:ind w:left="873"/>
              <w:rPr>
                <w:sz w:val="20"/>
                <w:szCs w:val="24"/>
                <w:lang w:val="nb-NO"/>
              </w:rPr>
            </w:pPr>
            <w:r w:rsidRPr="00957B9E">
              <w:rPr>
                <w:noProof/>
                <w:sz w:val="2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168BDD71" wp14:editId="299AA4D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68580</wp:posOffset>
                      </wp:positionV>
                      <wp:extent cx="497205" cy="45085"/>
                      <wp:effectExtent l="38100" t="19050" r="55245" b="31115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497205" cy="45085"/>
                                <a:chOff x="0" y="0"/>
                                <a:chExt cx="1138687" cy="129396"/>
                              </a:xfrm>
                            </wpg:grpSpPr>
                            <wps:wsp>
                              <wps:cNvPr id="86" name="Star: 5 Points 86"/>
                              <wps:cNvSpPr/>
                              <wps:spPr>
                                <a:xfrm>
                                  <a:off x="99203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ar: 5 Points 87"/>
                              <wps:cNvSpPr/>
                              <wps:spPr>
                                <a:xfrm>
                                  <a:off x="75049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Star: 5 Points 88"/>
                              <wps:cNvSpPr/>
                              <wps:spPr>
                                <a:xfrm>
                                  <a:off x="48308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Star: 5 Points 89"/>
                              <wps:cNvSpPr/>
                              <wps:spPr>
                                <a:xfrm>
                                  <a:off x="224287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ar: 5 Points 90"/>
                              <wps:cNvSpPr/>
                              <wps:spPr>
                                <a:xfrm>
                                  <a:off x="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776640" id="Group 85" o:spid="_x0000_s1026" style="position:absolute;margin-left:.75pt;margin-top:5.4pt;width:39.15pt;height:3.55pt;flip:y;z-index:-251599872;mso-width-relative:margin;mso-height-relative:margin" coordsize="11386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">
                      <v:shape id="Star: 5 Points 86" o:spid="_x0000_s1027" style="position:absolute;left:9920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7" o:spid="_x0000_s1028" style="position:absolute;left:7504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8" o:spid="_x0000_s1029" style="position:absolute;left:4830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9" o:spid="_x0000_s1030" style="position:absolute;left:2242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90" o:spid="_x0000_s1031" style="position:absolute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</v:group>
                  </w:pict>
                </mc:Fallback>
              </mc:AlternateContent>
            </w:r>
            <w:r w:rsidR="006F5C67" w:rsidRPr="00957B9E">
              <w:rPr>
                <w:sz w:val="20"/>
                <w:szCs w:val="24"/>
                <w:lang w:val="nb-NO"/>
              </w:rPr>
              <w:t>ansvarsfull</w:t>
            </w:r>
          </w:p>
          <w:p w14:paraId="3FD217D0" w14:textId="77777777" w:rsidR="000D5EED" w:rsidRPr="00F60BB2" w:rsidRDefault="000D5EED" w:rsidP="000D5EED">
            <w:pPr>
              <w:ind w:left="873"/>
              <w:rPr>
                <w:sz w:val="20"/>
                <w:szCs w:val="24"/>
                <w:lang w:val="nn-NO"/>
              </w:rPr>
            </w:pPr>
            <w:r w:rsidRPr="00F479FC">
              <w:rPr>
                <w:noProof/>
                <w:sz w:val="2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8656" behindDoc="1" locked="0" layoutInCell="1" allowOverlap="1" wp14:anchorId="79E86319" wp14:editId="632E9C6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68580</wp:posOffset>
                      </wp:positionV>
                      <wp:extent cx="497205" cy="45085"/>
                      <wp:effectExtent l="38100" t="19050" r="55245" b="31115"/>
                      <wp:wrapNone/>
                      <wp:docPr id="2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497205" cy="45085"/>
                                <a:chOff x="0" y="0"/>
                                <a:chExt cx="1138687" cy="129396"/>
                              </a:xfrm>
                            </wpg:grpSpPr>
                            <wps:wsp>
                              <wps:cNvPr id="3" name="Star: 5 Points 86"/>
                              <wps:cNvSpPr/>
                              <wps:spPr>
                                <a:xfrm>
                                  <a:off x="99203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ar: 5 Points 87"/>
                              <wps:cNvSpPr/>
                              <wps:spPr>
                                <a:xfrm>
                                  <a:off x="750498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ar: 5 Points 88"/>
                              <wps:cNvSpPr/>
                              <wps:spPr>
                                <a:xfrm>
                                  <a:off x="48308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ar: 5 Points 89"/>
                              <wps:cNvSpPr/>
                              <wps:spPr>
                                <a:xfrm>
                                  <a:off x="224287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ar: 5 Points 90"/>
                              <wps:cNvSpPr/>
                              <wps:spPr>
                                <a:xfrm>
                                  <a:off x="0" y="0"/>
                                  <a:ext cx="146649" cy="129396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C882D1" id="Group 85" o:spid="_x0000_s1026" style="position:absolute;margin-left:.75pt;margin-top:5.4pt;width:39.15pt;height:3.55pt;flip:y;z-index:-251597824;mso-width-relative:margin;mso-height-relative:margin" coordsize="11386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">
                      <v:shape id="Star: 5 Points 86" o:spid="_x0000_s1027" style="position:absolute;left:9920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7" o:spid="_x0000_s1028" style="position:absolute;left:7504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8" o:spid="_x0000_s1029" style="position:absolute;left:4830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89" o:spid="_x0000_s1030" style="position:absolute;left:2242;width:1467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  <v:shape id="Star: 5 Points 90" o:spid="_x0000_s1031" style="position:absolute;width:1466;height:1293;visibility:visible;mso-wrap-style:square;v-text-anchor:middle" coordsize="146649,129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" path="m,49425r56015,l73325,,90634,49425r56015,l101331,79971r17310,49425l73325,98849,28008,129396,45318,79971,,49425xe" fillcolor="black [3200]" strokecolor="black [1600]" strokeweight="1pt">
                        <v:stroke joinstyle="miter"/>
                        <v:path arrowok="t" o:connecttype="custom" o:connectlocs="0,49425;56015,49425;73325,0;90634,49425;146649,49425;101331,79971;118641,129396;73325,98849;28008,129396;45318,79971;0,49425" o:connectangles="0,0,0,0,0,0,0,0,0,0,0"/>
                      </v:shape>
                    </v:group>
                  </w:pict>
                </mc:Fallback>
              </mc:AlternateContent>
            </w:r>
            <w:r w:rsidRPr="00F479FC">
              <w:rPr>
                <w:sz w:val="20"/>
                <w:szCs w:val="24"/>
                <w:lang w:val="nn-NO"/>
              </w:rPr>
              <w:t>Målrettet</w:t>
            </w:r>
          </w:p>
          <w:p w14:paraId="084B24A4" w14:textId="2CB1C5E9" w:rsidR="006F5C67" w:rsidRPr="00312E50" w:rsidRDefault="006F5C67" w:rsidP="00E60B86">
            <w:pPr>
              <w:pStyle w:val="Heading3"/>
              <w:rPr>
                <w:sz w:val="20"/>
                <w:szCs w:val="22"/>
                <w:lang w:val="nb-NO"/>
              </w:rPr>
            </w:pPr>
            <w:r w:rsidRPr="00312E50">
              <w:rPr>
                <w:sz w:val="20"/>
                <w:szCs w:val="22"/>
                <w:lang w:val="nb-NO"/>
              </w:rPr>
              <w:t>språk</w:t>
            </w:r>
          </w:p>
          <w:p w14:paraId="45C96BB0" w14:textId="77777777" w:rsidR="006F5C67" w:rsidRPr="0085309E" w:rsidRDefault="006F5C67" w:rsidP="00E60B86">
            <w:pPr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Norsk       - Godt skriftlig</w:t>
            </w:r>
          </w:p>
          <w:p w14:paraId="15513D20" w14:textId="77777777" w:rsidR="00135BA0" w:rsidRDefault="006F5C67" w:rsidP="00090B09">
            <w:pPr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Engelsk   - Flytende</w:t>
            </w:r>
            <w:r w:rsidR="00031E96">
              <w:rPr>
                <w:sz w:val="20"/>
                <w:szCs w:val="24"/>
                <w:lang w:val="nb-NO"/>
              </w:rPr>
              <w:t>, skriftlig</w:t>
            </w:r>
          </w:p>
          <w:p w14:paraId="5B351D0C" w14:textId="76C4D79F" w:rsidR="006F5C67" w:rsidRPr="0085309E" w:rsidRDefault="00135BA0" w:rsidP="00090B09">
            <w:pPr>
              <w:rPr>
                <w:sz w:val="20"/>
                <w:szCs w:val="24"/>
                <w:lang w:val="nb-NO"/>
              </w:rPr>
            </w:pPr>
            <w:r>
              <w:rPr>
                <w:sz w:val="20"/>
                <w:szCs w:val="24"/>
                <w:lang w:val="nb-NO"/>
              </w:rPr>
              <w:t xml:space="preserve">                  </w:t>
            </w:r>
            <w:r w:rsidR="00031E96">
              <w:rPr>
                <w:sz w:val="20"/>
                <w:szCs w:val="24"/>
                <w:lang w:val="nb-NO"/>
              </w:rPr>
              <w:t>og muntilig</w:t>
            </w:r>
          </w:p>
          <w:p w14:paraId="1FA83498" w14:textId="279F87BE" w:rsidR="006F5C67" w:rsidRPr="0085309E" w:rsidRDefault="006F5C67" w:rsidP="00090B09">
            <w:pPr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Telugu    - Mo</w:t>
            </w:r>
            <w:r w:rsidR="00135BA0">
              <w:rPr>
                <w:sz w:val="20"/>
                <w:szCs w:val="24"/>
                <w:lang w:val="nb-NO"/>
              </w:rPr>
              <w:t>rsmål</w:t>
            </w:r>
          </w:p>
          <w:p w14:paraId="12F67FE4" w14:textId="77777777" w:rsidR="006F5C67" w:rsidRPr="0085309E" w:rsidRDefault="006F5C67" w:rsidP="00090B09">
            <w:pPr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Hindi       - Flytende</w:t>
            </w:r>
          </w:p>
          <w:p w14:paraId="15950B0C" w14:textId="77777777" w:rsidR="006F5C67" w:rsidRPr="0085309E" w:rsidRDefault="006F5C67" w:rsidP="00090B09">
            <w:pPr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Oriya      - God skriftlig</w:t>
            </w:r>
          </w:p>
          <w:p w14:paraId="11D58E33" w14:textId="77777777" w:rsidR="006F5C67" w:rsidRPr="00312E50" w:rsidRDefault="006F5C67" w:rsidP="00534741">
            <w:pPr>
              <w:pStyle w:val="Heading3"/>
              <w:rPr>
                <w:rFonts w:ascii="Arial" w:eastAsiaTheme="minorHAnsi" w:hAnsi="Arial" w:cstheme="minorBidi"/>
                <w:color w:val="auto"/>
                <w:sz w:val="18"/>
                <w:szCs w:val="20"/>
                <w:lang w:val="nb-NO"/>
              </w:rPr>
            </w:pPr>
            <w:r w:rsidRPr="00312E50">
              <w:rPr>
                <w:sz w:val="20"/>
                <w:szCs w:val="22"/>
                <w:lang w:val="nb-NO"/>
              </w:rPr>
              <w:t>Tilleggsinformasjon</w:t>
            </w:r>
          </w:p>
          <w:p w14:paraId="48BCEEE7" w14:textId="77777777" w:rsidR="006F5C67" w:rsidRPr="0085309E" w:rsidRDefault="006F5C67" w:rsidP="005013CE">
            <w:pPr>
              <w:pStyle w:val="ListParagraph"/>
              <w:numPr>
                <w:ilvl w:val="0"/>
                <w:numId w:val="4"/>
              </w:numPr>
              <w:ind w:left="306"/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Indisk Nasjonalitet</w:t>
            </w:r>
          </w:p>
          <w:p w14:paraId="1325EC7C" w14:textId="77777777" w:rsidR="006F5C67" w:rsidRPr="0085309E" w:rsidRDefault="006F5C67" w:rsidP="005013CE">
            <w:pPr>
              <w:pStyle w:val="ListParagraph"/>
              <w:numPr>
                <w:ilvl w:val="0"/>
                <w:numId w:val="4"/>
              </w:numPr>
              <w:ind w:left="306"/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Visum for å arbeide i Norge</w:t>
            </w:r>
          </w:p>
          <w:p w14:paraId="30EE1F59" w14:textId="5E26F0F5" w:rsidR="006F5C67" w:rsidRPr="00AF2C5D" w:rsidRDefault="006F5C67" w:rsidP="00904261">
            <w:pPr>
              <w:pStyle w:val="ListParagraph"/>
              <w:numPr>
                <w:ilvl w:val="0"/>
                <w:numId w:val="4"/>
              </w:numPr>
              <w:ind w:left="306"/>
              <w:rPr>
                <w:lang w:val="nb-NO"/>
              </w:rPr>
            </w:pPr>
            <w:r w:rsidRPr="00AF2C5D">
              <w:rPr>
                <w:lang w:val="nb-NO"/>
              </w:rPr>
              <w:t>Tvilling</w:t>
            </w:r>
            <w:r w:rsidR="001F51D5" w:rsidRPr="00AF2C5D">
              <w:rPr>
                <w:lang w:val="nb-NO"/>
              </w:rPr>
              <w:t>er</w:t>
            </w:r>
            <w:r w:rsidRPr="00AF2C5D">
              <w:rPr>
                <w:lang w:val="nb-NO"/>
              </w:rPr>
              <w:t xml:space="preserve"> Jente</w:t>
            </w:r>
            <w:r w:rsidR="001F51D5" w:rsidRPr="00AF2C5D">
              <w:rPr>
                <w:lang w:val="nb-NO"/>
              </w:rPr>
              <w:t>/</w:t>
            </w:r>
            <w:r w:rsidRPr="00AF2C5D">
              <w:rPr>
                <w:lang w:val="nb-NO"/>
              </w:rPr>
              <w:t xml:space="preserve"> Gutt</w:t>
            </w:r>
            <w:r w:rsidR="001F51D5" w:rsidRPr="00AF2C5D">
              <w:rPr>
                <w:lang w:val="nb-NO"/>
              </w:rPr>
              <w:t xml:space="preserve"> 6 år</w:t>
            </w:r>
          </w:p>
          <w:p w14:paraId="0E1749D3" w14:textId="54C8C583" w:rsidR="006F5C67" w:rsidRPr="00652D97" w:rsidRDefault="006F5C67" w:rsidP="006A1F32">
            <w:pPr>
              <w:rPr>
                <w:lang w:val="nb-NO"/>
              </w:rPr>
            </w:pPr>
          </w:p>
        </w:tc>
        <w:tc>
          <w:tcPr>
            <w:tcW w:w="289" w:type="dxa"/>
          </w:tcPr>
          <w:p w14:paraId="293B8E4A" w14:textId="77777777" w:rsidR="006F5C67" w:rsidRPr="00652D97" w:rsidRDefault="006F5C67" w:rsidP="000C45FF">
            <w:pPr>
              <w:tabs>
                <w:tab w:val="left" w:pos="990"/>
              </w:tabs>
              <w:rPr>
                <w:sz w:val="8"/>
                <w:szCs w:val="12"/>
                <w:lang w:val="nb-NO"/>
              </w:rPr>
            </w:pPr>
          </w:p>
          <w:p w14:paraId="2E77CEE3" w14:textId="6B2944A6" w:rsidR="006F5C67" w:rsidRPr="00652D97" w:rsidRDefault="006F5C67" w:rsidP="000C45FF">
            <w:pPr>
              <w:tabs>
                <w:tab w:val="left" w:pos="990"/>
              </w:tabs>
              <w:rPr>
                <w:lang w:val="nb-NO"/>
              </w:rPr>
            </w:pPr>
          </w:p>
        </w:tc>
        <w:tc>
          <w:tcPr>
            <w:tcW w:w="7796" w:type="dxa"/>
          </w:tcPr>
          <w:p w14:paraId="414050A7" w14:textId="77777777" w:rsidR="005B6245" w:rsidRPr="005B6245" w:rsidRDefault="005B6245" w:rsidP="005B6245">
            <w:pPr>
              <w:rPr>
                <w:lang w:val="nb-NO"/>
              </w:rPr>
            </w:pPr>
          </w:p>
          <w:p w14:paraId="1DD8C6F3" w14:textId="10871146" w:rsidR="006F5C67" w:rsidRPr="00312E50" w:rsidRDefault="006F5C67" w:rsidP="00586577">
            <w:pPr>
              <w:pStyle w:val="Title"/>
              <w:jc w:val="both"/>
              <w:rPr>
                <w:b/>
                <w:bCs/>
                <w:sz w:val="24"/>
                <w:szCs w:val="24"/>
                <w:lang w:val="nb-NO"/>
              </w:rPr>
            </w:pPr>
            <w:r w:rsidRPr="00312E50">
              <w:rPr>
                <w:b/>
                <w:bCs/>
                <w:sz w:val="24"/>
                <w:szCs w:val="24"/>
                <w:lang w:val="nb-NO"/>
              </w:rPr>
              <w:t>sailaja posupulate</w:t>
            </w:r>
          </w:p>
          <w:p w14:paraId="3A1F35E2" w14:textId="77777777" w:rsidR="00996CF3" w:rsidRPr="001E3BA8" w:rsidRDefault="00996CF3" w:rsidP="00996CF3">
            <w:pPr>
              <w:pStyle w:val="Heading2"/>
              <w:jc w:val="both"/>
              <w:rPr>
                <w:sz w:val="20"/>
                <w:szCs w:val="24"/>
                <w:lang w:val="nb-NO"/>
              </w:rPr>
            </w:pPr>
            <w:r w:rsidRPr="001E3BA8">
              <w:rPr>
                <w:b w:val="0"/>
                <w:bCs w:val="0"/>
                <w:spacing w:val="1"/>
                <w:w w:val="93"/>
                <w:sz w:val="20"/>
                <w:szCs w:val="20"/>
                <w:lang w:val="nb-NO"/>
              </w:rPr>
              <w:t>IT-Utvikler, MED MASTER I ADMINISTRASJON OG LEDELSE og bachelor i computer applikasjoner</w:t>
            </w:r>
          </w:p>
          <w:p w14:paraId="79B67C86" w14:textId="0F293BF1" w:rsidR="006F5C67" w:rsidRPr="00312E50" w:rsidRDefault="006F5C67" w:rsidP="00586577">
            <w:pPr>
              <w:pStyle w:val="Heading2"/>
              <w:jc w:val="both"/>
              <w:rPr>
                <w:sz w:val="20"/>
                <w:szCs w:val="24"/>
                <w:lang w:val="nb-NO"/>
              </w:rPr>
            </w:pPr>
            <w:r w:rsidRPr="00312E50">
              <w:rPr>
                <w:sz w:val="20"/>
                <w:szCs w:val="24"/>
                <w:lang w:val="nb-NO"/>
              </w:rPr>
              <w:t>profil</w:t>
            </w:r>
          </w:p>
          <w:p w14:paraId="1BB79E37" w14:textId="77777777" w:rsidR="00DE4838" w:rsidRPr="00A7504D" w:rsidRDefault="00DE4838" w:rsidP="00DE483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640"/>
              </w:tabs>
              <w:jc w:val="both"/>
              <w:rPr>
                <w:sz w:val="20"/>
                <w:szCs w:val="24"/>
                <w:lang w:val="nb-NO"/>
              </w:rPr>
            </w:pPr>
            <w:r w:rsidRPr="00A7504D">
              <w:rPr>
                <w:sz w:val="20"/>
                <w:szCs w:val="24"/>
                <w:lang w:val="nb-NO"/>
              </w:rPr>
              <w:t>Jeg er en ambisiøs kvinne med mastergrad i administrasjon og ledelse, med gode ferdigheter. Utdanner meg nå innen front-end, systemdrift, back-end, og innholdsproduksjon. I tillegg til god utdanning og erfaring har jeg gode kommunikasjons- og flerspråklige ferdigheter.</w:t>
            </w:r>
          </w:p>
          <w:p w14:paraId="6E3D63AB" w14:textId="77777777" w:rsidR="00DE4838" w:rsidRDefault="00DE4838" w:rsidP="00DE483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640"/>
              </w:tabs>
              <w:jc w:val="both"/>
              <w:rPr>
                <w:sz w:val="20"/>
                <w:szCs w:val="24"/>
                <w:lang w:val="nb-NO"/>
              </w:rPr>
            </w:pPr>
            <w:r w:rsidRPr="00A7504D">
              <w:rPr>
                <w:sz w:val="20"/>
                <w:szCs w:val="24"/>
                <w:lang w:val="nb-NO"/>
              </w:rPr>
              <w:t>Jeg jobber like godt i team som selvstendig, er systematisk og har fokus på produktivitet og resultat. Jeg er omgjengelig, kreativ, punktlig, ærlig og har meget gode datakunnskaper</w:t>
            </w:r>
            <w:r w:rsidRPr="00DB02D1">
              <w:rPr>
                <w:sz w:val="20"/>
                <w:szCs w:val="24"/>
                <w:lang w:val="nb-NO"/>
              </w:rPr>
              <w:t>.</w:t>
            </w:r>
          </w:p>
          <w:p w14:paraId="44258019" w14:textId="77777777" w:rsidR="00DE4838" w:rsidRDefault="00DE4838" w:rsidP="00DE483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640"/>
              </w:tabs>
              <w:jc w:val="both"/>
              <w:rPr>
                <w:sz w:val="20"/>
                <w:szCs w:val="24"/>
                <w:lang w:val="nb-NO"/>
              </w:rPr>
            </w:pPr>
          </w:p>
          <w:p w14:paraId="6DB004FD" w14:textId="77777777" w:rsidR="00DE4838" w:rsidRDefault="00DE4838" w:rsidP="00DE483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640"/>
              </w:tabs>
              <w:jc w:val="both"/>
              <w:rPr>
                <w:sz w:val="20"/>
                <w:szCs w:val="24"/>
                <w:lang w:val="nb-NO"/>
              </w:rPr>
            </w:pPr>
            <w:r>
              <w:rPr>
                <w:sz w:val="20"/>
                <w:szCs w:val="24"/>
                <w:lang w:val="nb-NO"/>
              </w:rPr>
              <w:t xml:space="preserve">Link til min Portfolio: </w:t>
            </w:r>
            <w:hyperlink r:id="rId18" w:history="1">
              <w:r w:rsidRPr="008B0678">
                <w:rPr>
                  <w:rStyle w:val="Hyperlink"/>
                  <w:sz w:val="20"/>
                  <w:szCs w:val="24"/>
                  <w:lang w:val="nb-NO"/>
                </w:rPr>
                <w:t>https://sailaja-kodehode.github.io/portfolio/</w:t>
              </w:r>
            </w:hyperlink>
          </w:p>
          <w:p w14:paraId="35A4626A" w14:textId="77777777" w:rsidR="00DE4838" w:rsidRDefault="00DE4838" w:rsidP="0058657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640"/>
              </w:tabs>
              <w:jc w:val="both"/>
              <w:rPr>
                <w:sz w:val="20"/>
                <w:szCs w:val="24"/>
                <w:lang w:val="nb-NO"/>
              </w:rPr>
            </w:pPr>
          </w:p>
          <w:p w14:paraId="0423A84D" w14:textId="353256C9" w:rsidR="00DA3752" w:rsidRPr="00312E50" w:rsidRDefault="002A6DD3" w:rsidP="00DA3752">
            <w:pPr>
              <w:pStyle w:val="Heading2"/>
              <w:jc w:val="both"/>
              <w:rPr>
                <w:sz w:val="20"/>
                <w:szCs w:val="24"/>
                <w:lang w:val="nb-NO"/>
              </w:rPr>
            </w:pPr>
            <w:r>
              <w:rPr>
                <w:sz w:val="20"/>
                <w:szCs w:val="24"/>
                <w:lang w:val="nb-NO"/>
              </w:rPr>
              <w:t>utdanning</w:t>
            </w:r>
          </w:p>
          <w:p w14:paraId="22D0AD95" w14:textId="77777777" w:rsidR="008C11A7" w:rsidRPr="00A7504D" w:rsidRDefault="008C11A7" w:rsidP="008C11A7">
            <w:pPr>
              <w:pStyle w:val="Heading4"/>
              <w:jc w:val="both"/>
              <w:rPr>
                <w:strike/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 xml:space="preserve">IT </w:t>
            </w:r>
            <w:r w:rsidRPr="00A7504D">
              <w:rPr>
                <w:sz w:val="20"/>
                <w:szCs w:val="24"/>
                <w:lang w:val="nb-NO"/>
              </w:rPr>
              <w:t>utvikling fra Kodehode, Jobloop AS</w:t>
            </w:r>
          </w:p>
          <w:p w14:paraId="3A9FE5ED" w14:textId="77777777" w:rsidR="008C11A7" w:rsidRPr="0059748D" w:rsidRDefault="008C11A7" w:rsidP="008C11A7">
            <w:pPr>
              <w:rPr>
                <w:sz w:val="20"/>
                <w:szCs w:val="24"/>
                <w:lang w:val="nb-NO"/>
              </w:rPr>
            </w:pPr>
            <w:r>
              <w:rPr>
                <w:sz w:val="20"/>
                <w:szCs w:val="24"/>
                <w:lang w:val="nb-NO"/>
              </w:rPr>
              <w:t>A</w:t>
            </w:r>
            <w:r w:rsidRPr="0059748D">
              <w:rPr>
                <w:sz w:val="20"/>
                <w:szCs w:val="24"/>
                <w:lang w:val="nb-NO"/>
              </w:rPr>
              <w:t>ug 2022 –</w:t>
            </w:r>
            <w:r w:rsidRPr="00234A71">
              <w:rPr>
                <w:sz w:val="20"/>
                <w:szCs w:val="24"/>
                <w:lang w:val="nb-NO"/>
              </w:rPr>
              <w:t xml:space="preserve"> dd </w:t>
            </w:r>
          </w:p>
          <w:p w14:paraId="234482CD" w14:textId="77777777" w:rsidR="008C11A7" w:rsidRDefault="008C11A7" w:rsidP="008C11A7">
            <w:pPr>
              <w:pStyle w:val="ListParagraph"/>
              <w:numPr>
                <w:ilvl w:val="0"/>
                <w:numId w:val="5"/>
              </w:numPr>
              <w:ind w:left="449" w:hanging="284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 xml:space="preserve">IT-utviklerkurs er opplæring og </w:t>
            </w:r>
            <w:r w:rsidRPr="00234A71">
              <w:rPr>
                <w:sz w:val="20"/>
                <w:szCs w:val="24"/>
                <w:lang w:val="nb-NO"/>
              </w:rPr>
              <w:t>praksis,</w:t>
            </w:r>
            <w:r w:rsidRPr="003603C6">
              <w:rPr>
                <w:sz w:val="20"/>
                <w:szCs w:val="24"/>
                <w:lang w:val="nb-NO"/>
              </w:rPr>
              <w:t xml:space="preserve"> med vektlegging på front-end og back-end utvikling.</w:t>
            </w:r>
          </w:p>
          <w:p w14:paraId="165AB3D0" w14:textId="77777777" w:rsidR="008C11A7" w:rsidRPr="00646F3B" w:rsidRDefault="008C11A7" w:rsidP="008C11A7">
            <w:pPr>
              <w:pStyle w:val="ListParagraph"/>
              <w:numPr>
                <w:ilvl w:val="0"/>
                <w:numId w:val="5"/>
              </w:numPr>
              <w:ind w:left="449" w:hanging="284"/>
              <w:jc w:val="both"/>
              <w:rPr>
                <w:sz w:val="20"/>
                <w:szCs w:val="24"/>
                <w:lang w:val="nb-NO"/>
              </w:rPr>
            </w:pPr>
            <w:r w:rsidRPr="00646F3B">
              <w:rPr>
                <w:sz w:val="20"/>
                <w:szCs w:val="24"/>
                <w:lang w:val="nb-NO"/>
              </w:rPr>
              <w:t>Del 1 av kurset er gjennomføring av 5 teorimoduler, for å tilegne seg den faglige og sosiale kompetansen som trengs for å arbeide som utvikler</w:t>
            </w:r>
          </w:p>
          <w:p w14:paraId="30B0F506" w14:textId="77777777" w:rsidR="008C11A7" w:rsidRPr="00646F3B" w:rsidRDefault="008C11A7" w:rsidP="008C11A7">
            <w:pPr>
              <w:pStyle w:val="ListParagraph"/>
              <w:numPr>
                <w:ilvl w:val="0"/>
                <w:numId w:val="5"/>
              </w:numPr>
              <w:ind w:left="449" w:hanging="284"/>
              <w:jc w:val="both"/>
              <w:rPr>
                <w:sz w:val="20"/>
                <w:szCs w:val="24"/>
                <w:lang w:val="nb-NO"/>
              </w:rPr>
            </w:pPr>
            <w:r w:rsidRPr="00646F3B">
              <w:rPr>
                <w:sz w:val="20"/>
                <w:szCs w:val="24"/>
                <w:lang w:val="nb-NO"/>
              </w:rPr>
              <w:t>Del 2 av kurset er å praktisere mine ferdigheter i en bedrift</w:t>
            </w:r>
          </w:p>
          <w:p w14:paraId="0FB4C571" w14:textId="77777777" w:rsidR="008C11A7" w:rsidRPr="00646F3B" w:rsidRDefault="008C11A7" w:rsidP="008C11A7">
            <w:pPr>
              <w:pStyle w:val="ListParagraph"/>
              <w:numPr>
                <w:ilvl w:val="0"/>
                <w:numId w:val="5"/>
              </w:numPr>
              <w:ind w:left="449" w:hanging="284"/>
              <w:jc w:val="both"/>
              <w:rPr>
                <w:sz w:val="20"/>
                <w:szCs w:val="24"/>
                <w:lang w:val="nb-NO"/>
              </w:rPr>
            </w:pPr>
            <w:r w:rsidRPr="00646F3B">
              <w:rPr>
                <w:sz w:val="20"/>
                <w:szCs w:val="24"/>
                <w:lang w:val="nb-NO"/>
              </w:rPr>
              <w:t>Frontend utvikling og backend utvikling med HTML5, CSS, Java Script, Figma, React, SQL og Node JS express.</w:t>
            </w:r>
          </w:p>
          <w:p w14:paraId="250746DC" w14:textId="77777777" w:rsidR="008C11A7" w:rsidRDefault="008C11A7" w:rsidP="008C11A7">
            <w:pPr>
              <w:pStyle w:val="Heading4"/>
              <w:jc w:val="both"/>
              <w:rPr>
                <w:sz w:val="20"/>
                <w:szCs w:val="24"/>
                <w:lang w:val="nb-NO"/>
              </w:rPr>
            </w:pPr>
          </w:p>
          <w:p w14:paraId="2336325A" w14:textId="77777777" w:rsidR="008C11A7" w:rsidRDefault="008C11A7" w:rsidP="008C11A7">
            <w:pPr>
              <w:pStyle w:val="Heading4"/>
              <w:jc w:val="both"/>
              <w:rPr>
                <w:sz w:val="20"/>
                <w:szCs w:val="24"/>
                <w:lang w:val="nb-NO"/>
              </w:rPr>
            </w:pPr>
            <w:r w:rsidRPr="00646F3B">
              <w:rPr>
                <w:sz w:val="20"/>
                <w:szCs w:val="24"/>
                <w:lang w:val="nb-NO"/>
              </w:rPr>
              <w:t xml:space="preserve">Mastergrad i Administrasjon </w:t>
            </w:r>
            <w:r w:rsidRPr="00DB02D1">
              <w:rPr>
                <w:sz w:val="20"/>
                <w:szCs w:val="24"/>
                <w:lang w:val="nb-NO"/>
              </w:rPr>
              <w:t>(M.B.A)</w:t>
            </w:r>
          </w:p>
          <w:p w14:paraId="713664A9" w14:textId="77777777" w:rsidR="008C11A7" w:rsidRPr="00DB02D1" w:rsidRDefault="008C11A7" w:rsidP="008C11A7">
            <w:pPr>
              <w:pStyle w:val="Heading4"/>
              <w:jc w:val="both"/>
              <w:rPr>
                <w:sz w:val="20"/>
                <w:szCs w:val="24"/>
                <w:lang w:val="nb-NO"/>
              </w:rPr>
            </w:pPr>
            <w:r w:rsidRPr="00DB02D1">
              <w:rPr>
                <w:sz w:val="20"/>
                <w:szCs w:val="24"/>
                <w:lang w:val="nb-NO"/>
              </w:rPr>
              <w:t>Andhra Universitetet, Vishakhapatnam i India</w:t>
            </w:r>
          </w:p>
          <w:p w14:paraId="4EC0898D" w14:textId="77777777" w:rsidR="008C11A7" w:rsidRPr="007876FE" w:rsidRDefault="008C11A7" w:rsidP="008C11A7">
            <w:pPr>
              <w:pStyle w:val="Date"/>
              <w:jc w:val="both"/>
              <w:rPr>
                <w:sz w:val="20"/>
                <w:szCs w:val="24"/>
                <w:lang w:val="nb-NO"/>
              </w:rPr>
            </w:pPr>
            <w:r w:rsidRPr="007876FE">
              <w:rPr>
                <w:sz w:val="20"/>
                <w:szCs w:val="24"/>
                <w:lang w:val="nb-NO"/>
              </w:rPr>
              <w:t>Juli 2003 - April 2005</w:t>
            </w:r>
          </w:p>
          <w:p w14:paraId="4B69BE43" w14:textId="77777777" w:rsidR="008C11A7" w:rsidRPr="00DB02D1" w:rsidRDefault="008C11A7" w:rsidP="008C11A7">
            <w:pPr>
              <w:pStyle w:val="ListParagraph"/>
              <w:numPr>
                <w:ilvl w:val="0"/>
                <w:numId w:val="1"/>
              </w:numPr>
              <w:ind w:left="452"/>
              <w:jc w:val="both"/>
              <w:rPr>
                <w:sz w:val="20"/>
                <w:szCs w:val="24"/>
                <w:lang w:val="nb-NO"/>
              </w:rPr>
            </w:pPr>
            <w:r w:rsidRPr="00DB02D1">
              <w:rPr>
                <w:sz w:val="20"/>
                <w:szCs w:val="24"/>
                <w:lang w:val="nb-NO"/>
              </w:rPr>
              <w:t>Ledelse, planlegging, kundeforhold, markedsføring, reklame, produksjon og driftsledelse.</w:t>
            </w:r>
          </w:p>
          <w:p w14:paraId="32B4FA97" w14:textId="77777777" w:rsidR="008C11A7" w:rsidRPr="00DB02D1" w:rsidRDefault="008C11A7" w:rsidP="008C11A7">
            <w:pPr>
              <w:jc w:val="both"/>
              <w:rPr>
                <w:sz w:val="14"/>
                <w:szCs w:val="18"/>
                <w:lang w:val="nb-NO"/>
              </w:rPr>
            </w:pPr>
          </w:p>
          <w:p w14:paraId="63FE3C0F" w14:textId="77777777" w:rsidR="008C11A7" w:rsidRPr="00DB02D1" w:rsidRDefault="008C11A7" w:rsidP="008C11A7">
            <w:pPr>
              <w:pStyle w:val="Heading4"/>
              <w:rPr>
                <w:sz w:val="20"/>
                <w:szCs w:val="24"/>
                <w:lang w:val="nb-NO"/>
              </w:rPr>
            </w:pPr>
            <w:r w:rsidRPr="00DB02D1">
              <w:rPr>
                <w:sz w:val="20"/>
                <w:szCs w:val="24"/>
                <w:lang w:val="nb-NO"/>
              </w:rPr>
              <w:t xml:space="preserve">Bachelorgrad i Computer applikasjoner (B.C.A) (Dataapplikasjoner) </w:t>
            </w:r>
          </w:p>
          <w:p w14:paraId="2B52F70C" w14:textId="77777777" w:rsidR="008C11A7" w:rsidRPr="00DB02D1" w:rsidRDefault="008C11A7" w:rsidP="008C11A7">
            <w:pPr>
              <w:pStyle w:val="Heading4"/>
              <w:rPr>
                <w:sz w:val="20"/>
                <w:szCs w:val="24"/>
                <w:lang w:val="nb-NO"/>
              </w:rPr>
            </w:pPr>
            <w:r w:rsidRPr="00DB02D1">
              <w:rPr>
                <w:sz w:val="20"/>
                <w:szCs w:val="24"/>
                <w:lang w:val="nb-NO"/>
              </w:rPr>
              <w:t>Andhra Universitetet, Vishakhapatnam i India</w:t>
            </w:r>
          </w:p>
          <w:p w14:paraId="28DC5AE8" w14:textId="77777777" w:rsidR="008C11A7" w:rsidRPr="00652D97" w:rsidRDefault="008C11A7" w:rsidP="008C11A7">
            <w:pPr>
              <w:pStyle w:val="Date"/>
              <w:jc w:val="both"/>
              <w:rPr>
                <w:sz w:val="20"/>
                <w:szCs w:val="24"/>
                <w:lang w:val="nb-NO"/>
              </w:rPr>
            </w:pPr>
            <w:r w:rsidRPr="00652D97">
              <w:rPr>
                <w:sz w:val="20"/>
                <w:szCs w:val="24"/>
                <w:lang w:val="nb-NO"/>
              </w:rPr>
              <w:t>Juli 2000 - Mars 2003</w:t>
            </w:r>
          </w:p>
          <w:p w14:paraId="28983E10" w14:textId="77777777" w:rsidR="008C11A7" w:rsidRPr="00F479FC" w:rsidRDefault="008C11A7" w:rsidP="008C11A7">
            <w:pPr>
              <w:pStyle w:val="ListParagraph"/>
              <w:numPr>
                <w:ilvl w:val="0"/>
                <w:numId w:val="1"/>
              </w:numPr>
              <w:ind w:left="452"/>
              <w:jc w:val="both"/>
              <w:rPr>
                <w:sz w:val="20"/>
                <w:szCs w:val="24"/>
                <w:lang w:val="nb-NO"/>
              </w:rPr>
            </w:pPr>
            <w:r w:rsidRPr="00F479FC">
              <w:rPr>
                <w:sz w:val="20"/>
                <w:szCs w:val="24"/>
                <w:lang w:val="nb-NO"/>
              </w:rPr>
              <w:t xml:space="preserve">Matematikk, bruk av dataprogrammene C, C++, HTML og Java, grunnleggende bruk av IT, datakommunikasjon på nett </w:t>
            </w:r>
          </w:p>
          <w:p w14:paraId="7391C619" w14:textId="77777777" w:rsidR="008C11A7" w:rsidRPr="00F479FC" w:rsidRDefault="008C11A7" w:rsidP="008C11A7">
            <w:pPr>
              <w:pStyle w:val="ListParagraph"/>
              <w:numPr>
                <w:ilvl w:val="0"/>
                <w:numId w:val="1"/>
              </w:numPr>
              <w:ind w:left="452"/>
              <w:jc w:val="both"/>
              <w:rPr>
                <w:sz w:val="20"/>
                <w:szCs w:val="24"/>
              </w:rPr>
            </w:pPr>
            <w:r w:rsidRPr="00F479FC">
              <w:rPr>
                <w:sz w:val="20"/>
                <w:szCs w:val="24"/>
              </w:rPr>
              <w:t>MS office (Word, Excel og PowerPoint)</w:t>
            </w:r>
          </w:p>
          <w:p w14:paraId="3A69A891" w14:textId="77777777" w:rsidR="008C11A7" w:rsidRPr="00C63085" w:rsidRDefault="008C11A7" w:rsidP="008C11A7">
            <w:pPr>
              <w:ind w:left="92"/>
              <w:jc w:val="both"/>
              <w:rPr>
                <w:sz w:val="20"/>
                <w:szCs w:val="24"/>
              </w:rPr>
            </w:pPr>
          </w:p>
          <w:p w14:paraId="02748358" w14:textId="77777777" w:rsidR="008C11A7" w:rsidRPr="0085309E" w:rsidRDefault="008C11A7" w:rsidP="008C11A7">
            <w:pPr>
              <w:pStyle w:val="Date"/>
              <w:rPr>
                <w:b/>
                <w:bCs/>
                <w:sz w:val="20"/>
                <w:szCs w:val="24"/>
                <w:lang w:val="nb-NO"/>
              </w:rPr>
            </w:pPr>
            <w:r w:rsidRPr="0085309E">
              <w:rPr>
                <w:b/>
                <w:bCs/>
                <w:sz w:val="20"/>
                <w:szCs w:val="24"/>
                <w:lang w:val="nb-NO"/>
              </w:rPr>
              <w:t>NAV Kurs «Arbeidslivsorientering med Norskopplæring og arbeidspraksis»</w:t>
            </w:r>
          </w:p>
          <w:p w14:paraId="4ADF7114" w14:textId="77777777" w:rsidR="008C11A7" w:rsidRPr="0085309E" w:rsidRDefault="008C11A7" w:rsidP="008C11A7">
            <w:pPr>
              <w:pStyle w:val="Date"/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Aug</w:t>
            </w:r>
            <w:r>
              <w:rPr>
                <w:sz w:val="20"/>
                <w:szCs w:val="24"/>
                <w:lang w:val="nb-NO"/>
              </w:rPr>
              <w:t xml:space="preserve"> </w:t>
            </w:r>
            <w:r w:rsidRPr="0085309E">
              <w:rPr>
                <w:sz w:val="20"/>
                <w:szCs w:val="24"/>
                <w:lang w:val="nb-NO"/>
              </w:rPr>
              <w:t>2013 – De</w:t>
            </w:r>
            <w:r>
              <w:rPr>
                <w:sz w:val="20"/>
                <w:szCs w:val="24"/>
                <w:lang w:val="nb-NO"/>
              </w:rPr>
              <w:t>s</w:t>
            </w:r>
            <w:r w:rsidRPr="0085309E">
              <w:rPr>
                <w:sz w:val="20"/>
                <w:szCs w:val="24"/>
                <w:lang w:val="nb-NO"/>
              </w:rPr>
              <w:t xml:space="preserve"> 2013</w:t>
            </w:r>
          </w:p>
          <w:p w14:paraId="7901E940" w14:textId="77777777" w:rsidR="008C11A7" w:rsidRPr="0085309E" w:rsidRDefault="008C11A7" w:rsidP="008C11A7">
            <w:pPr>
              <w:rPr>
                <w:b/>
                <w:bCs/>
                <w:sz w:val="10"/>
                <w:szCs w:val="14"/>
                <w:lang w:val="nb-NO"/>
              </w:rPr>
            </w:pPr>
          </w:p>
          <w:p w14:paraId="595E3D0D" w14:textId="77777777" w:rsidR="008C11A7" w:rsidRPr="0085309E" w:rsidRDefault="008C11A7" w:rsidP="008C11A7">
            <w:pPr>
              <w:rPr>
                <w:b/>
                <w:bCs/>
                <w:sz w:val="20"/>
                <w:szCs w:val="24"/>
                <w:lang w:val="nb-NO"/>
              </w:rPr>
            </w:pPr>
            <w:r w:rsidRPr="00F479FC">
              <w:rPr>
                <w:b/>
                <w:bCs/>
                <w:sz w:val="20"/>
                <w:szCs w:val="24"/>
                <w:lang w:val="nb-NO"/>
              </w:rPr>
              <w:t>Norsk opplærings kurs, Nygård skole</w:t>
            </w:r>
            <w:r>
              <w:rPr>
                <w:b/>
                <w:bCs/>
                <w:sz w:val="20"/>
                <w:szCs w:val="24"/>
                <w:lang w:val="nb-NO"/>
              </w:rPr>
              <w:t xml:space="preserve">, </w:t>
            </w:r>
            <w:r w:rsidRPr="0085309E">
              <w:rPr>
                <w:b/>
                <w:bCs/>
                <w:sz w:val="20"/>
                <w:szCs w:val="24"/>
                <w:lang w:val="nb-NO"/>
              </w:rPr>
              <w:t>Bergen, ca. 600 timer.</w:t>
            </w:r>
          </w:p>
          <w:p w14:paraId="0F58FEDB" w14:textId="77777777" w:rsidR="008C11A7" w:rsidRDefault="008C11A7" w:rsidP="008C11A7">
            <w:pPr>
              <w:rPr>
                <w:sz w:val="20"/>
                <w:szCs w:val="24"/>
                <w:lang w:val="nb-NO"/>
              </w:rPr>
            </w:pPr>
            <w:r w:rsidRPr="0085309E">
              <w:rPr>
                <w:sz w:val="20"/>
                <w:szCs w:val="24"/>
                <w:lang w:val="nb-NO"/>
              </w:rPr>
              <w:t>Jan 2011 –Juni 2013</w:t>
            </w:r>
          </w:p>
          <w:p w14:paraId="6435D6F2" w14:textId="77777777" w:rsidR="008C11A7" w:rsidRPr="00DB4E57" w:rsidRDefault="008C11A7" w:rsidP="008C11A7">
            <w:pPr>
              <w:jc w:val="both"/>
              <w:rPr>
                <w:sz w:val="20"/>
                <w:szCs w:val="24"/>
              </w:rPr>
            </w:pPr>
          </w:p>
          <w:p w14:paraId="328AF240" w14:textId="177C4776" w:rsidR="008C11A7" w:rsidRDefault="008C11A7" w:rsidP="00586577">
            <w:pPr>
              <w:jc w:val="both"/>
              <w:rPr>
                <w:sz w:val="20"/>
                <w:szCs w:val="24"/>
                <w:lang w:val="nb-NO"/>
              </w:rPr>
            </w:pPr>
          </w:p>
          <w:p w14:paraId="15CE34EA" w14:textId="77777777" w:rsidR="008C11A7" w:rsidRPr="003603C6" w:rsidRDefault="008C11A7" w:rsidP="00586577">
            <w:pPr>
              <w:jc w:val="both"/>
              <w:rPr>
                <w:sz w:val="20"/>
                <w:szCs w:val="24"/>
                <w:lang w:val="nb-NO"/>
              </w:rPr>
            </w:pPr>
          </w:p>
          <w:p w14:paraId="4FFEC0F1" w14:textId="05524C98" w:rsidR="003E70CD" w:rsidRPr="003E70CD" w:rsidRDefault="003E70CD" w:rsidP="00586577">
            <w:pPr>
              <w:jc w:val="both"/>
              <w:rPr>
                <w:lang w:val="nb-NO"/>
              </w:rPr>
            </w:pPr>
          </w:p>
        </w:tc>
      </w:tr>
      <w:tr w:rsidR="006A1F32" w:rsidRPr="002A0F02" w14:paraId="1DDF574F" w14:textId="77777777" w:rsidTr="00146AD4">
        <w:trPr>
          <w:trHeight w:val="941"/>
        </w:trPr>
        <w:tc>
          <w:tcPr>
            <w:tcW w:w="2830" w:type="dxa"/>
          </w:tcPr>
          <w:p w14:paraId="3A5CA526" w14:textId="77777777" w:rsidR="006A1F32" w:rsidRPr="00312E50" w:rsidRDefault="006A1F32" w:rsidP="006A1F32">
            <w:pPr>
              <w:pStyle w:val="Heading3"/>
              <w:rPr>
                <w:sz w:val="20"/>
                <w:szCs w:val="22"/>
                <w:lang w:val="nb-NO"/>
              </w:rPr>
            </w:pPr>
            <w:r w:rsidRPr="00312E50">
              <w:rPr>
                <w:sz w:val="20"/>
                <w:szCs w:val="22"/>
                <w:lang w:val="nb-NO"/>
              </w:rPr>
              <w:lastRenderedPageBreak/>
              <w:t>referanser</w:t>
            </w:r>
          </w:p>
          <w:p w14:paraId="5B4688EC" w14:textId="2D181766" w:rsidR="00095EF1" w:rsidRPr="00095EF1" w:rsidRDefault="00095EF1" w:rsidP="006A1F32">
            <w:pPr>
              <w:rPr>
                <w:lang w:val="nb-NO"/>
              </w:rPr>
            </w:pPr>
          </w:p>
          <w:p w14:paraId="10467CC6" w14:textId="7124E4CA" w:rsidR="00095EF1" w:rsidRPr="00095EF1" w:rsidRDefault="00095EF1" w:rsidP="006A1F32">
            <w:pPr>
              <w:rPr>
                <w:lang w:val="nb-NO"/>
              </w:rPr>
            </w:pPr>
            <w:r>
              <w:rPr>
                <w:lang w:val="nb-NO"/>
              </w:rPr>
              <w:t>V</w:t>
            </w:r>
            <w:r w:rsidR="00DC7168">
              <w:rPr>
                <w:lang w:val="nb-NO"/>
              </w:rPr>
              <w:t>ennligst</w:t>
            </w:r>
            <w:r>
              <w:rPr>
                <w:lang w:val="nb-NO"/>
              </w:rPr>
              <w:t xml:space="preserve"> t</w:t>
            </w:r>
            <w:r w:rsidRPr="00095EF1">
              <w:rPr>
                <w:lang w:val="nb-NO"/>
              </w:rPr>
              <w:t>a kontakt meg for referanser</w:t>
            </w:r>
          </w:p>
          <w:p w14:paraId="38600CAB" w14:textId="77777777" w:rsidR="006A1F32" w:rsidRPr="00095EF1" w:rsidRDefault="006A1F32" w:rsidP="000A1365">
            <w:pPr>
              <w:rPr>
                <w:lang w:val="nb-NO"/>
              </w:rPr>
            </w:pPr>
          </w:p>
        </w:tc>
        <w:tc>
          <w:tcPr>
            <w:tcW w:w="289" w:type="dxa"/>
          </w:tcPr>
          <w:p w14:paraId="57D2CA1F" w14:textId="77777777" w:rsidR="006A1F32" w:rsidRPr="00095EF1" w:rsidRDefault="006A1F32" w:rsidP="000C45FF">
            <w:pPr>
              <w:tabs>
                <w:tab w:val="left" w:pos="990"/>
              </w:tabs>
              <w:rPr>
                <w:lang w:val="nb-NO"/>
              </w:rPr>
            </w:pPr>
          </w:p>
        </w:tc>
        <w:tc>
          <w:tcPr>
            <w:tcW w:w="7796" w:type="dxa"/>
          </w:tcPr>
          <w:p w14:paraId="1DB34B07" w14:textId="02520445" w:rsidR="00EC4883" w:rsidRPr="00095EF1" w:rsidRDefault="00EC4883" w:rsidP="00EC4883">
            <w:pPr>
              <w:rPr>
                <w:lang w:val="nb-NO"/>
              </w:rPr>
            </w:pPr>
          </w:p>
          <w:p w14:paraId="7339AEDF" w14:textId="77777777" w:rsidR="00EC4883" w:rsidRPr="00312E50" w:rsidRDefault="00EC4883" w:rsidP="00EC4883">
            <w:pPr>
              <w:pStyle w:val="Heading2"/>
              <w:jc w:val="both"/>
              <w:rPr>
                <w:sz w:val="20"/>
                <w:szCs w:val="24"/>
                <w:lang w:val="nb-NO"/>
              </w:rPr>
            </w:pPr>
            <w:r w:rsidRPr="00312E50">
              <w:rPr>
                <w:sz w:val="20"/>
                <w:szCs w:val="24"/>
                <w:lang w:val="nb-NO"/>
              </w:rPr>
              <w:t>arbeidshistorikk</w:t>
            </w:r>
          </w:p>
          <w:p w14:paraId="1C062DD5" w14:textId="77777777" w:rsidR="009E1057" w:rsidRPr="003603C6" w:rsidRDefault="009E1057" w:rsidP="009E1057">
            <w:pPr>
              <w:pStyle w:val="Heading4"/>
              <w:jc w:val="both"/>
              <w:rPr>
                <w:bCs/>
                <w:sz w:val="20"/>
                <w:szCs w:val="24"/>
                <w:lang w:val="nb-NO"/>
              </w:rPr>
            </w:pPr>
            <w:r w:rsidRPr="001E13CC">
              <w:rPr>
                <w:sz w:val="20"/>
                <w:szCs w:val="24"/>
                <w:lang w:val="nb-NO"/>
              </w:rPr>
              <w:t xml:space="preserve">Kontormedarbeider i Suchirindia </w:t>
            </w:r>
            <w:r w:rsidRPr="003603C6">
              <w:rPr>
                <w:sz w:val="20"/>
                <w:szCs w:val="24"/>
                <w:lang w:val="nb-NO"/>
              </w:rPr>
              <w:t>Developers Pvt Ltd, Hyderabad i India</w:t>
            </w:r>
          </w:p>
          <w:p w14:paraId="34190C63" w14:textId="77777777" w:rsidR="009E1057" w:rsidRPr="003603C6" w:rsidRDefault="009E1057" w:rsidP="009E1057">
            <w:pPr>
              <w:pStyle w:val="Date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Mars 2006– Mai 2007</w:t>
            </w:r>
          </w:p>
          <w:p w14:paraId="3FFCFACC" w14:textId="77777777" w:rsidR="009E1057" w:rsidRPr="003603C6" w:rsidRDefault="009E1057" w:rsidP="009E1057">
            <w:pPr>
              <w:jc w:val="both"/>
              <w:rPr>
                <w:sz w:val="20"/>
                <w:szCs w:val="24"/>
                <w:lang w:val="nb-NO"/>
              </w:rPr>
            </w:pPr>
          </w:p>
          <w:p w14:paraId="672E2CDD" w14:textId="77777777" w:rsidR="009E1057" w:rsidRPr="003603C6" w:rsidRDefault="009E1057" w:rsidP="009E1057">
            <w:pPr>
              <w:pStyle w:val="ListParagraph"/>
              <w:numPr>
                <w:ilvl w:val="0"/>
                <w:numId w:val="5"/>
              </w:numPr>
              <w:ind w:left="449" w:hanging="284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Har Jobbet et år i administrasjonen i et stort byggefirma (</w:t>
            </w:r>
            <w:r w:rsidRPr="00333BC7">
              <w:rPr>
                <w:sz w:val="20"/>
                <w:szCs w:val="24"/>
                <w:lang w:val="nb-NO"/>
              </w:rPr>
              <w:t>som</w:t>
            </w:r>
            <w:r w:rsidRPr="006173D9">
              <w:rPr>
                <w:color w:val="FF0000"/>
                <w:sz w:val="20"/>
                <w:szCs w:val="24"/>
                <w:lang w:val="nb-NO"/>
              </w:rPr>
              <w:t xml:space="preserve"> </w:t>
            </w:r>
            <w:r w:rsidRPr="003603C6">
              <w:rPr>
                <w:sz w:val="20"/>
                <w:szCs w:val="24"/>
                <w:lang w:val="nb-NO"/>
              </w:rPr>
              <w:t>trainee)</w:t>
            </w:r>
          </w:p>
          <w:p w14:paraId="717C026F" w14:textId="77777777" w:rsidR="009E1057" w:rsidRPr="003603C6" w:rsidRDefault="009E1057" w:rsidP="009E1057">
            <w:pPr>
              <w:pStyle w:val="ListParagraph"/>
              <w:numPr>
                <w:ilvl w:val="0"/>
                <w:numId w:val="2"/>
              </w:numPr>
              <w:ind w:left="452" w:hanging="284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Ansvarlig for alle ansatte sin inn og ut registrering på jobb.</w:t>
            </w:r>
          </w:p>
          <w:p w14:paraId="3D764899" w14:textId="77777777" w:rsidR="009E1057" w:rsidRPr="003603C6" w:rsidRDefault="009E1057" w:rsidP="009E1057">
            <w:pPr>
              <w:pStyle w:val="ListParagraph"/>
              <w:numPr>
                <w:ilvl w:val="0"/>
                <w:numId w:val="2"/>
              </w:numPr>
              <w:ind w:left="452" w:hanging="284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 xml:space="preserve">Jeg var ansvarlig for at alle </w:t>
            </w:r>
            <w:r w:rsidRPr="00333BC7">
              <w:rPr>
                <w:sz w:val="20"/>
                <w:szCs w:val="24"/>
                <w:lang w:val="nb-NO"/>
              </w:rPr>
              <w:t>ansatte fikk riktig lønn</w:t>
            </w:r>
            <w:r>
              <w:rPr>
                <w:sz w:val="20"/>
                <w:szCs w:val="24"/>
                <w:lang w:val="nb-NO"/>
              </w:rPr>
              <w:t>.</w:t>
            </w:r>
          </w:p>
          <w:p w14:paraId="7DCBDB30" w14:textId="77777777" w:rsidR="009E1057" w:rsidRPr="003603C6" w:rsidRDefault="009E1057" w:rsidP="009E1057">
            <w:pPr>
              <w:pStyle w:val="ListParagraph"/>
              <w:numPr>
                <w:ilvl w:val="0"/>
                <w:numId w:val="2"/>
              </w:numPr>
              <w:ind w:left="452" w:hanging="284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Ansvarlig for kontoers</w:t>
            </w:r>
            <w:r>
              <w:rPr>
                <w:rStyle w:val="CommentReference"/>
              </w:rPr>
              <w:t/>
            </w:r>
            <w:r w:rsidRPr="003603C6">
              <w:rPr>
                <w:sz w:val="20"/>
                <w:szCs w:val="24"/>
                <w:lang w:val="nb-NO"/>
              </w:rPr>
              <w:t xml:space="preserve"> dokumenter. </w:t>
            </w:r>
            <w:r w:rsidRPr="00333BC7">
              <w:rPr>
                <w:sz w:val="20"/>
                <w:szCs w:val="24"/>
                <w:lang w:val="nb-NO"/>
              </w:rPr>
              <w:t xml:space="preserve">Ansvar for riktig arkivering </w:t>
            </w:r>
            <w:r w:rsidRPr="003603C6">
              <w:rPr>
                <w:sz w:val="20"/>
                <w:szCs w:val="24"/>
                <w:lang w:val="nb-NO"/>
              </w:rPr>
              <w:t>av dokumenter.</w:t>
            </w:r>
            <w:r>
              <w:rPr>
                <w:color w:val="FF0000"/>
                <w:sz w:val="20"/>
                <w:szCs w:val="24"/>
                <w:lang w:val="nb-NO"/>
              </w:rPr>
              <w:t xml:space="preserve"> </w:t>
            </w:r>
          </w:p>
          <w:p w14:paraId="10A4B6D4" w14:textId="77777777" w:rsidR="009E1057" w:rsidRPr="003603C6" w:rsidRDefault="009E1057" w:rsidP="009E1057">
            <w:pPr>
              <w:pStyle w:val="ListParagraph"/>
              <w:numPr>
                <w:ilvl w:val="0"/>
                <w:numId w:val="2"/>
              </w:numPr>
              <w:ind w:left="452" w:hanging="284"/>
              <w:jc w:val="both"/>
              <w:rPr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Forberede lønn av kontrakt ansatte.</w:t>
            </w:r>
          </w:p>
          <w:p w14:paraId="1A069632" w14:textId="77777777" w:rsidR="009E1057" w:rsidRPr="003603C6" w:rsidRDefault="009E1057" w:rsidP="009E1057">
            <w:pPr>
              <w:pStyle w:val="ListParagraph"/>
              <w:numPr>
                <w:ilvl w:val="0"/>
                <w:numId w:val="2"/>
              </w:numPr>
              <w:ind w:left="452" w:hanging="284"/>
              <w:jc w:val="both"/>
              <w:rPr>
                <w:spacing w:val="17"/>
                <w:w w:val="71"/>
                <w:sz w:val="20"/>
                <w:szCs w:val="24"/>
                <w:lang w:val="nb-NO"/>
              </w:rPr>
            </w:pPr>
            <w:r w:rsidRPr="003603C6">
              <w:rPr>
                <w:sz w:val="20"/>
                <w:szCs w:val="24"/>
                <w:lang w:val="nb-NO"/>
              </w:rPr>
              <w:t>Utarbeidelse av årlige medarbeidersamtaler for ansatte.</w:t>
            </w:r>
          </w:p>
          <w:p w14:paraId="0112002F" w14:textId="7EC5152F" w:rsidR="00AD4F07" w:rsidRPr="009E1057" w:rsidRDefault="00AD4F07" w:rsidP="009E1057">
            <w:pPr>
              <w:jc w:val="both"/>
              <w:rPr>
                <w:spacing w:val="17"/>
                <w:w w:val="71"/>
                <w:sz w:val="20"/>
                <w:szCs w:val="24"/>
                <w:lang w:val="nb-NO"/>
              </w:rPr>
            </w:pPr>
          </w:p>
          <w:p w14:paraId="4E00BE63" w14:textId="1D72F77C" w:rsidR="00BE63CC" w:rsidRPr="00312E50" w:rsidRDefault="00BE63CC" w:rsidP="00BE63CC">
            <w:pPr>
              <w:pStyle w:val="Heading2"/>
              <w:rPr>
                <w:sz w:val="20"/>
                <w:szCs w:val="24"/>
                <w:lang w:val="nb-NO"/>
              </w:rPr>
            </w:pPr>
            <w:r>
              <w:rPr>
                <w:sz w:val="20"/>
                <w:szCs w:val="24"/>
                <w:lang w:val="nb-NO"/>
              </w:rPr>
              <w:t>fritid</w:t>
            </w:r>
          </w:p>
          <w:p w14:paraId="4D964A01" w14:textId="68568A08" w:rsidR="009F6737" w:rsidRDefault="009F6737" w:rsidP="009B26B0">
            <w:pPr>
              <w:jc w:val="both"/>
              <w:rPr>
                <w:sz w:val="20"/>
                <w:szCs w:val="20"/>
                <w:lang w:val="nb-NO"/>
              </w:rPr>
            </w:pPr>
            <w:r w:rsidRPr="00583F98">
              <w:rPr>
                <w:sz w:val="20"/>
                <w:szCs w:val="20"/>
                <w:lang w:val="nb-NO"/>
              </w:rPr>
              <w:t xml:space="preserve">Fritid jeg lærer norsk for å forbedre min kommunikasjon med kolleger og naboer. Jeg liker å spille badminton, </w:t>
            </w:r>
            <w:r w:rsidR="00E82B1D" w:rsidRPr="00583F98">
              <w:rPr>
                <w:sz w:val="20"/>
                <w:szCs w:val="20"/>
                <w:lang w:val="nb-NO"/>
              </w:rPr>
              <w:t xml:space="preserve">å lese bøker </w:t>
            </w:r>
            <w:r w:rsidR="002A0F02">
              <w:rPr>
                <w:sz w:val="20"/>
                <w:szCs w:val="20"/>
                <w:lang w:val="nb-NO"/>
              </w:rPr>
              <w:t>og</w:t>
            </w:r>
            <w:r w:rsidR="00E82B1D" w:rsidRPr="00583F98">
              <w:rPr>
                <w:sz w:val="20"/>
                <w:szCs w:val="20"/>
                <w:lang w:val="nb-NO"/>
              </w:rPr>
              <w:t xml:space="preserve"> går på tur til liten nærest fjell som ta ca. 1 time.</w:t>
            </w:r>
            <w:r w:rsidR="000A533F">
              <w:rPr>
                <w:sz w:val="20"/>
                <w:szCs w:val="20"/>
                <w:lang w:val="nb-NO"/>
              </w:rPr>
              <w:t xml:space="preserve"> Jeg </w:t>
            </w:r>
            <w:r w:rsidR="00D42F86">
              <w:rPr>
                <w:sz w:val="20"/>
                <w:szCs w:val="20"/>
                <w:lang w:val="nb-NO"/>
              </w:rPr>
              <w:t>elsker å være sammen med familie og barna mine. Vi leker sammen og synger.</w:t>
            </w:r>
          </w:p>
          <w:p w14:paraId="1E0C5F80" w14:textId="77777777" w:rsidR="00583F98" w:rsidRPr="00583F98" w:rsidRDefault="00583F98" w:rsidP="00BE63CC">
            <w:pPr>
              <w:rPr>
                <w:sz w:val="20"/>
                <w:szCs w:val="20"/>
                <w:lang w:val="nb-NO"/>
              </w:rPr>
            </w:pPr>
          </w:p>
          <w:p w14:paraId="27DE7FF3" w14:textId="57AA556D" w:rsidR="00BE63CC" w:rsidRPr="00453CB1" w:rsidRDefault="00BE63CC" w:rsidP="00583F98">
            <w:pPr>
              <w:rPr>
                <w:lang w:val="nb-NO"/>
              </w:rPr>
            </w:pPr>
          </w:p>
        </w:tc>
      </w:tr>
      <w:tr w:rsidR="006A1F32" w:rsidRPr="002A0F02" w14:paraId="765A8941" w14:textId="77777777" w:rsidTr="00146AD4">
        <w:tc>
          <w:tcPr>
            <w:tcW w:w="2830" w:type="dxa"/>
          </w:tcPr>
          <w:p w14:paraId="3CFA9A0A" w14:textId="77777777" w:rsidR="006A1F32" w:rsidRPr="004D006B" w:rsidRDefault="006A1F32" w:rsidP="00026246">
            <w:pPr>
              <w:rPr>
                <w:lang w:val="nb-NO"/>
              </w:rPr>
            </w:pPr>
          </w:p>
        </w:tc>
        <w:tc>
          <w:tcPr>
            <w:tcW w:w="289" w:type="dxa"/>
          </w:tcPr>
          <w:p w14:paraId="74F443D4" w14:textId="77777777" w:rsidR="006A1F32" w:rsidRPr="004D006B" w:rsidRDefault="006A1F32" w:rsidP="00026246">
            <w:pPr>
              <w:tabs>
                <w:tab w:val="left" w:pos="990"/>
              </w:tabs>
              <w:rPr>
                <w:lang w:val="nb-NO"/>
              </w:rPr>
            </w:pPr>
          </w:p>
        </w:tc>
        <w:tc>
          <w:tcPr>
            <w:tcW w:w="7796" w:type="dxa"/>
          </w:tcPr>
          <w:p w14:paraId="7A219B94" w14:textId="6F322CB6" w:rsidR="006A1F32" w:rsidRPr="00453CB1" w:rsidRDefault="006A1F32" w:rsidP="00026246">
            <w:pPr>
              <w:rPr>
                <w:lang w:val="nb-NO"/>
              </w:rPr>
            </w:pPr>
          </w:p>
        </w:tc>
      </w:tr>
    </w:tbl>
    <w:p w14:paraId="1C2536DC" w14:textId="77777777" w:rsidR="00877A26" w:rsidRPr="001E2FC2" w:rsidRDefault="00877A26" w:rsidP="00021653">
      <w:pPr>
        <w:rPr>
          <w:lang w:val="nb-NO"/>
        </w:rPr>
      </w:pPr>
    </w:p>
    <w:sectPr w:rsidR="00877A26" w:rsidRPr="001E2FC2" w:rsidSect="00A22897">
      <w:headerReference w:type="default" r:id="rId1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600B" w14:textId="77777777" w:rsidR="005E2AED" w:rsidRDefault="005E2AED" w:rsidP="000C45FF">
      <w:r>
        <w:separator/>
      </w:r>
    </w:p>
  </w:endnote>
  <w:endnote w:type="continuationSeparator" w:id="0">
    <w:p w14:paraId="53782D66" w14:textId="77777777" w:rsidR="005E2AED" w:rsidRDefault="005E2AE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831F" w14:textId="77777777" w:rsidR="005E2AED" w:rsidRDefault="005E2AED" w:rsidP="000C45FF">
      <w:r>
        <w:separator/>
      </w:r>
    </w:p>
  </w:footnote>
  <w:footnote w:type="continuationSeparator" w:id="0">
    <w:p w14:paraId="151442F9" w14:textId="77777777" w:rsidR="005E2AED" w:rsidRDefault="005E2AE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DA8F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2BFF3600" wp14:editId="78C75ECF">
          <wp:simplePos x="0" y="0"/>
          <wp:positionH relativeFrom="page">
            <wp:posOffset>120770</wp:posOffset>
          </wp:positionH>
          <wp:positionV relativeFrom="page">
            <wp:posOffset>232913</wp:posOffset>
          </wp:positionV>
          <wp:extent cx="6176513" cy="9550308"/>
          <wp:effectExtent l="0" t="0" r="0" b="0"/>
          <wp:wrapNone/>
          <wp:docPr id="77" name="Graphic 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4223" cy="9593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16.9pt;height:14.4pt;visibility:visible;mso-wrap-style:square" o:bullet="t">
        <v:imagedata r:id="rId1" o:title=""/>
      </v:shape>
    </w:pict>
  </w:numPicBullet>
  <w:abstractNum w:abstractNumId="0" w15:restartNumberingAfterBreak="0">
    <w:nsid w:val="0C537EF8"/>
    <w:multiLevelType w:val="hybridMultilevel"/>
    <w:tmpl w:val="9EA4967A"/>
    <w:lvl w:ilvl="0" w:tplc="3FDC59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A2B2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047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E85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7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005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C5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E8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C28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B1ADD"/>
    <w:multiLevelType w:val="hybridMultilevel"/>
    <w:tmpl w:val="802CBF24"/>
    <w:lvl w:ilvl="0" w:tplc="71E87290">
      <w:start w:val="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4A5D"/>
    <w:multiLevelType w:val="hybridMultilevel"/>
    <w:tmpl w:val="0A163C3C"/>
    <w:lvl w:ilvl="0" w:tplc="71E87290">
      <w:numFmt w:val="bullet"/>
      <w:lvlText w:val="-"/>
      <w:lvlJc w:val="left"/>
      <w:pPr>
        <w:ind w:left="1172" w:hanging="360"/>
      </w:pPr>
      <w:rPr>
        <w:rFonts w:ascii="Century Gothic" w:eastAsiaTheme="minorEastAsia" w:hAnsi="Century Gothic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" w15:restartNumberingAfterBreak="0">
    <w:nsid w:val="32E364A9"/>
    <w:multiLevelType w:val="hybridMultilevel"/>
    <w:tmpl w:val="CA5CC028"/>
    <w:lvl w:ilvl="0" w:tplc="4F70D5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C22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929A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86D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0898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6F3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AAB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C75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9AD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4814B9"/>
    <w:multiLevelType w:val="hybridMultilevel"/>
    <w:tmpl w:val="56F681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69D2"/>
    <w:multiLevelType w:val="hybridMultilevel"/>
    <w:tmpl w:val="6A20C330"/>
    <w:lvl w:ilvl="0" w:tplc="71E87290">
      <w:start w:val="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0152"/>
    <w:multiLevelType w:val="hybridMultilevel"/>
    <w:tmpl w:val="59B28BB8"/>
    <w:lvl w:ilvl="0" w:tplc="71E8729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1B4C"/>
    <w:multiLevelType w:val="hybridMultilevel"/>
    <w:tmpl w:val="B81211B2"/>
    <w:lvl w:ilvl="0" w:tplc="71E8729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749209">
    <w:abstractNumId w:val="6"/>
  </w:num>
  <w:num w:numId="2" w16cid:durableId="749234530">
    <w:abstractNumId w:val="7"/>
  </w:num>
  <w:num w:numId="3" w16cid:durableId="1520042976">
    <w:abstractNumId w:val="5"/>
  </w:num>
  <w:num w:numId="4" w16cid:durableId="374503951">
    <w:abstractNumId w:val="1"/>
  </w:num>
  <w:num w:numId="5" w16cid:durableId="1991204852">
    <w:abstractNumId w:val="2"/>
  </w:num>
  <w:num w:numId="6" w16cid:durableId="65880376">
    <w:abstractNumId w:val="4"/>
  </w:num>
  <w:num w:numId="7" w16cid:durableId="2122065793">
    <w:abstractNumId w:val="0"/>
  </w:num>
  <w:num w:numId="8" w16cid:durableId="1604535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FF"/>
    <w:rsid w:val="00002569"/>
    <w:rsid w:val="00004189"/>
    <w:rsid w:val="00013783"/>
    <w:rsid w:val="00021653"/>
    <w:rsid w:val="0002223B"/>
    <w:rsid w:val="000230AA"/>
    <w:rsid w:val="00023135"/>
    <w:rsid w:val="00024437"/>
    <w:rsid w:val="00031E96"/>
    <w:rsid w:val="00034EA4"/>
    <w:rsid w:val="00036450"/>
    <w:rsid w:val="0004418C"/>
    <w:rsid w:val="00052B6A"/>
    <w:rsid w:val="000603CB"/>
    <w:rsid w:val="000659AA"/>
    <w:rsid w:val="000702E0"/>
    <w:rsid w:val="000722B1"/>
    <w:rsid w:val="0007466D"/>
    <w:rsid w:val="00090B09"/>
    <w:rsid w:val="00091278"/>
    <w:rsid w:val="00094499"/>
    <w:rsid w:val="00095EF1"/>
    <w:rsid w:val="000A0727"/>
    <w:rsid w:val="000A1365"/>
    <w:rsid w:val="000A533F"/>
    <w:rsid w:val="000A55EE"/>
    <w:rsid w:val="000A7087"/>
    <w:rsid w:val="000A77B6"/>
    <w:rsid w:val="000B2E6A"/>
    <w:rsid w:val="000B6C3D"/>
    <w:rsid w:val="000C0281"/>
    <w:rsid w:val="000C1960"/>
    <w:rsid w:val="000C3770"/>
    <w:rsid w:val="000C45FF"/>
    <w:rsid w:val="000C7EA2"/>
    <w:rsid w:val="000D1A50"/>
    <w:rsid w:val="000D3089"/>
    <w:rsid w:val="000D4804"/>
    <w:rsid w:val="000D5EED"/>
    <w:rsid w:val="000E3FD1"/>
    <w:rsid w:val="000E58A5"/>
    <w:rsid w:val="000F6E17"/>
    <w:rsid w:val="00100246"/>
    <w:rsid w:val="00102D69"/>
    <w:rsid w:val="0010507D"/>
    <w:rsid w:val="00112054"/>
    <w:rsid w:val="00124F13"/>
    <w:rsid w:val="0012622C"/>
    <w:rsid w:val="00126602"/>
    <w:rsid w:val="001267E1"/>
    <w:rsid w:val="00131E2E"/>
    <w:rsid w:val="00135BA0"/>
    <w:rsid w:val="00137093"/>
    <w:rsid w:val="00146AD4"/>
    <w:rsid w:val="001509B6"/>
    <w:rsid w:val="001525E1"/>
    <w:rsid w:val="00152ACC"/>
    <w:rsid w:val="00152B7F"/>
    <w:rsid w:val="00163C17"/>
    <w:rsid w:val="00167EBD"/>
    <w:rsid w:val="001701FC"/>
    <w:rsid w:val="00170E0E"/>
    <w:rsid w:val="00175E89"/>
    <w:rsid w:val="00177281"/>
    <w:rsid w:val="00180329"/>
    <w:rsid w:val="00185C20"/>
    <w:rsid w:val="00187298"/>
    <w:rsid w:val="0019001F"/>
    <w:rsid w:val="0019599B"/>
    <w:rsid w:val="00196472"/>
    <w:rsid w:val="001A118B"/>
    <w:rsid w:val="001A303F"/>
    <w:rsid w:val="001A3FFF"/>
    <w:rsid w:val="001A5539"/>
    <w:rsid w:val="001A615B"/>
    <w:rsid w:val="001A74A5"/>
    <w:rsid w:val="001B2ABD"/>
    <w:rsid w:val="001B3DF8"/>
    <w:rsid w:val="001C0BBD"/>
    <w:rsid w:val="001C2ED0"/>
    <w:rsid w:val="001D2359"/>
    <w:rsid w:val="001D5A8D"/>
    <w:rsid w:val="001E0391"/>
    <w:rsid w:val="001E1759"/>
    <w:rsid w:val="001E2FC2"/>
    <w:rsid w:val="001E77A5"/>
    <w:rsid w:val="001F12F5"/>
    <w:rsid w:val="001F15EE"/>
    <w:rsid w:val="001F1ECC"/>
    <w:rsid w:val="001F1F33"/>
    <w:rsid w:val="001F4B0C"/>
    <w:rsid w:val="001F51D5"/>
    <w:rsid w:val="00206814"/>
    <w:rsid w:val="00217A5D"/>
    <w:rsid w:val="00223045"/>
    <w:rsid w:val="00223AA9"/>
    <w:rsid w:val="0022464B"/>
    <w:rsid w:val="00227AEB"/>
    <w:rsid w:val="002400EB"/>
    <w:rsid w:val="00240705"/>
    <w:rsid w:val="0025102C"/>
    <w:rsid w:val="00252A75"/>
    <w:rsid w:val="00255F68"/>
    <w:rsid w:val="00256CF7"/>
    <w:rsid w:val="00263053"/>
    <w:rsid w:val="002773C0"/>
    <w:rsid w:val="00280CBB"/>
    <w:rsid w:val="00281FD5"/>
    <w:rsid w:val="00291A75"/>
    <w:rsid w:val="002978BA"/>
    <w:rsid w:val="002A0F02"/>
    <w:rsid w:val="002A23EF"/>
    <w:rsid w:val="002A5087"/>
    <w:rsid w:val="002A5455"/>
    <w:rsid w:val="002A54B4"/>
    <w:rsid w:val="002A6DD3"/>
    <w:rsid w:val="002B5EDB"/>
    <w:rsid w:val="002C18F1"/>
    <w:rsid w:val="002F74DA"/>
    <w:rsid w:val="0030481B"/>
    <w:rsid w:val="0030758D"/>
    <w:rsid w:val="0031082B"/>
    <w:rsid w:val="00312CE9"/>
    <w:rsid w:val="00312E50"/>
    <w:rsid w:val="00313F6F"/>
    <w:rsid w:val="003156FC"/>
    <w:rsid w:val="003254B5"/>
    <w:rsid w:val="0033141F"/>
    <w:rsid w:val="00335DA1"/>
    <w:rsid w:val="00345977"/>
    <w:rsid w:val="00350F04"/>
    <w:rsid w:val="00356DAF"/>
    <w:rsid w:val="00357B08"/>
    <w:rsid w:val="003603C6"/>
    <w:rsid w:val="00363E41"/>
    <w:rsid w:val="003702C2"/>
    <w:rsid w:val="0037121F"/>
    <w:rsid w:val="00390AD0"/>
    <w:rsid w:val="003A6B7D"/>
    <w:rsid w:val="003B06CA"/>
    <w:rsid w:val="003B27E1"/>
    <w:rsid w:val="003B5824"/>
    <w:rsid w:val="003B612C"/>
    <w:rsid w:val="003C247B"/>
    <w:rsid w:val="003C42E1"/>
    <w:rsid w:val="003C6D77"/>
    <w:rsid w:val="003E2519"/>
    <w:rsid w:val="003E2D07"/>
    <w:rsid w:val="003E3749"/>
    <w:rsid w:val="003E6518"/>
    <w:rsid w:val="003E70CD"/>
    <w:rsid w:val="0040133A"/>
    <w:rsid w:val="00402E07"/>
    <w:rsid w:val="00406A69"/>
    <w:rsid w:val="004071FC"/>
    <w:rsid w:val="00420381"/>
    <w:rsid w:val="004245D7"/>
    <w:rsid w:val="004273A3"/>
    <w:rsid w:val="00442571"/>
    <w:rsid w:val="00445947"/>
    <w:rsid w:val="00447CA2"/>
    <w:rsid w:val="00450D97"/>
    <w:rsid w:val="00453CB1"/>
    <w:rsid w:val="0045496C"/>
    <w:rsid w:val="00454B2C"/>
    <w:rsid w:val="00456A76"/>
    <w:rsid w:val="004573D3"/>
    <w:rsid w:val="00473787"/>
    <w:rsid w:val="00475F49"/>
    <w:rsid w:val="0047752A"/>
    <w:rsid w:val="004813B3"/>
    <w:rsid w:val="00496591"/>
    <w:rsid w:val="004A334D"/>
    <w:rsid w:val="004B402D"/>
    <w:rsid w:val="004B5013"/>
    <w:rsid w:val="004C63E4"/>
    <w:rsid w:val="004D006B"/>
    <w:rsid w:val="004D0625"/>
    <w:rsid w:val="004D3011"/>
    <w:rsid w:val="004D3042"/>
    <w:rsid w:val="004D7828"/>
    <w:rsid w:val="004E05E3"/>
    <w:rsid w:val="004F1873"/>
    <w:rsid w:val="004F7786"/>
    <w:rsid w:val="004F7B94"/>
    <w:rsid w:val="005013CE"/>
    <w:rsid w:val="005206AC"/>
    <w:rsid w:val="005262AC"/>
    <w:rsid w:val="00534741"/>
    <w:rsid w:val="0054719B"/>
    <w:rsid w:val="00547BFC"/>
    <w:rsid w:val="005636B0"/>
    <w:rsid w:val="00564DCE"/>
    <w:rsid w:val="0056617A"/>
    <w:rsid w:val="00566678"/>
    <w:rsid w:val="00567B67"/>
    <w:rsid w:val="005757B4"/>
    <w:rsid w:val="00583F98"/>
    <w:rsid w:val="00586577"/>
    <w:rsid w:val="0059047A"/>
    <w:rsid w:val="0059341D"/>
    <w:rsid w:val="005935F3"/>
    <w:rsid w:val="005A162A"/>
    <w:rsid w:val="005A16C5"/>
    <w:rsid w:val="005A4972"/>
    <w:rsid w:val="005A65A6"/>
    <w:rsid w:val="005A7EB1"/>
    <w:rsid w:val="005B12CA"/>
    <w:rsid w:val="005B6245"/>
    <w:rsid w:val="005B62E1"/>
    <w:rsid w:val="005C0517"/>
    <w:rsid w:val="005C22C1"/>
    <w:rsid w:val="005D0230"/>
    <w:rsid w:val="005E2AE9"/>
    <w:rsid w:val="005E2AED"/>
    <w:rsid w:val="005E39D5"/>
    <w:rsid w:val="005F31D0"/>
    <w:rsid w:val="005F6ACF"/>
    <w:rsid w:val="00600670"/>
    <w:rsid w:val="00600A46"/>
    <w:rsid w:val="00600E41"/>
    <w:rsid w:val="00606DD7"/>
    <w:rsid w:val="00614710"/>
    <w:rsid w:val="0061546A"/>
    <w:rsid w:val="0062123A"/>
    <w:rsid w:val="00625B91"/>
    <w:rsid w:val="00625E5C"/>
    <w:rsid w:val="0062615E"/>
    <w:rsid w:val="00626E20"/>
    <w:rsid w:val="0064161D"/>
    <w:rsid w:val="00645497"/>
    <w:rsid w:val="00646E75"/>
    <w:rsid w:val="00652D97"/>
    <w:rsid w:val="00655ACF"/>
    <w:rsid w:val="00665F6F"/>
    <w:rsid w:val="006671D2"/>
    <w:rsid w:val="00667DAA"/>
    <w:rsid w:val="00672447"/>
    <w:rsid w:val="00672E28"/>
    <w:rsid w:val="006771D0"/>
    <w:rsid w:val="006773FF"/>
    <w:rsid w:val="006820AC"/>
    <w:rsid w:val="00694951"/>
    <w:rsid w:val="006A1F32"/>
    <w:rsid w:val="006A2EDB"/>
    <w:rsid w:val="006A65CB"/>
    <w:rsid w:val="006B3726"/>
    <w:rsid w:val="006C3B31"/>
    <w:rsid w:val="006C7B5E"/>
    <w:rsid w:val="006D1C8B"/>
    <w:rsid w:val="006D28F4"/>
    <w:rsid w:val="006D4664"/>
    <w:rsid w:val="006F5C67"/>
    <w:rsid w:val="007002A2"/>
    <w:rsid w:val="007074E8"/>
    <w:rsid w:val="00712DD6"/>
    <w:rsid w:val="00715D82"/>
    <w:rsid w:val="00715FCB"/>
    <w:rsid w:val="007176E1"/>
    <w:rsid w:val="00720A8A"/>
    <w:rsid w:val="00721E2D"/>
    <w:rsid w:val="00732421"/>
    <w:rsid w:val="00733963"/>
    <w:rsid w:val="00733FC0"/>
    <w:rsid w:val="00743101"/>
    <w:rsid w:val="00744912"/>
    <w:rsid w:val="00751B7E"/>
    <w:rsid w:val="0075365E"/>
    <w:rsid w:val="00756220"/>
    <w:rsid w:val="007647E0"/>
    <w:rsid w:val="00765CF6"/>
    <w:rsid w:val="007775E1"/>
    <w:rsid w:val="00780F3E"/>
    <w:rsid w:val="0078283A"/>
    <w:rsid w:val="007867A0"/>
    <w:rsid w:val="007876FE"/>
    <w:rsid w:val="00787DEB"/>
    <w:rsid w:val="00790519"/>
    <w:rsid w:val="007927F5"/>
    <w:rsid w:val="007A3D0D"/>
    <w:rsid w:val="007B27D1"/>
    <w:rsid w:val="007B7672"/>
    <w:rsid w:val="007C0DFE"/>
    <w:rsid w:val="007C4A37"/>
    <w:rsid w:val="007C51DE"/>
    <w:rsid w:val="007C632D"/>
    <w:rsid w:val="007C7B43"/>
    <w:rsid w:val="007D6160"/>
    <w:rsid w:val="007E3CCA"/>
    <w:rsid w:val="00802CA0"/>
    <w:rsid w:val="00803922"/>
    <w:rsid w:val="008125E1"/>
    <w:rsid w:val="00814344"/>
    <w:rsid w:val="008143AA"/>
    <w:rsid w:val="008228DF"/>
    <w:rsid w:val="00835816"/>
    <w:rsid w:val="008358CB"/>
    <w:rsid w:val="00842D7C"/>
    <w:rsid w:val="008524B7"/>
    <w:rsid w:val="0085309E"/>
    <w:rsid w:val="0086429F"/>
    <w:rsid w:val="008642EB"/>
    <w:rsid w:val="00865EBE"/>
    <w:rsid w:val="00874913"/>
    <w:rsid w:val="00874CAF"/>
    <w:rsid w:val="00877A26"/>
    <w:rsid w:val="00883F6B"/>
    <w:rsid w:val="0088550F"/>
    <w:rsid w:val="00887723"/>
    <w:rsid w:val="008A5CAC"/>
    <w:rsid w:val="008B023D"/>
    <w:rsid w:val="008B1A23"/>
    <w:rsid w:val="008B1EDE"/>
    <w:rsid w:val="008B37F1"/>
    <w:rsid w:val="008C11A7"/>
    <w:rsid w:val="008C1473"/>
    <w:rsid w:val="008D56D8"/>
    <w:rsid w:val="008E24F5"/>
    <w:rsid w:val="008E641B"/>
    <w:rsid w:val="008E65B2"/>
    <w:rsid w:val="008E6ADB"/>
    <w:rsid w:val="008E7DE0"/>
    <w:rsid w:val="008F0817"/>
    <w:rsid w:val="00904261"/>
    <w:rsid w:val="00912792"/>
    <w:rsid w:val="00915BD9"/>
    <w:rsid w:val="00916B0C"/>
    <w:rsid w:val="00917FB2"/>
    <w:rsid w:val="00920750"/>
    <w:rsid w:val="009209BC"/>
    <w:rsid w:val="00922F6A"/>
    <w:rsid w:val="00925803"/>
    <w:rsid w:val="009260CD"/>
    <w:rsid w:val="00931A21"/>
    <w:rsid w:val="00935002"/>
    <w:rsid w:val="00936F31"/>
    <w:rsid w:val="00943865"/>
    <w:rsid w:val="0094461C"/>
    <w:rsid w:val="00945CFF"/>
    <w:rsid w:val="00947BBD"/>
    <w:rsid w:val="00952C25"/>
    <w:rsid w:val="00955799"/>
    <w:rsid w:val="00957B9E"/>
    <w:rsid w:val="00971DA0"/>
    <w:rsid w:val="00973C65"/>
    <w:rsid w:val="00987C7D"/>
    <w:rsid w:val="009914F7"/>
    <w:rsid w:val="00996CF3"/>
    <w:rsid w:val="00997C5A"/>
    <w:rsid w:val="009A22C8"/>
    <w:rsid w:val="009B228A"/>
    <w:rsid w:val="009B2372"/>
    <w:rsid w:val="009B26B0"/>
    <w:rsid w:val="009B2B01"/>
    <w:rsid w:val="009B4A72"/>
    <w:rsid w:val="009B5EED"/>
    <w:rsid w:val="009B79A6"/>
    <w:rsid w:val="009C1138"/>
    <w:rsid w:val="009C6363"/>
    <w:rsid w:val="009D14C7"/>
    <w:rsid w:val="009D1EE4"/>
    <w:rsid w:val="009D2E83"/>
    <w:rsid w:val="009E00CF"/>
    <w:rsid w:val="009E1057"/>
    <w:rsid w:val="009E73AE"/>
    <w:rsid w:val="009F6737"/>
    <w:rsid w:val="00A000C1"/>
    <w:rsid w:val="00A02188"/>
    <w:rsid w:val="00A10F79"/>
    <w:rsid w:val="00A2118D"/>
    <w:rsid w:val="00A22017"/>
    <w:rsid w:val="00A22897"/>
    <w:rsid w:val="00A25811"/>
    <w:rsid w:val="00A27D7A"/>
    <w:rsid w:val="00A33A10"/>
    <w:rsid w:val="00A52642"/>
    <w:rsid w:val="00A66D17"/>
    <w:rsid w:val="00A77A5E"/>
    <w:rsid w:val="00A81CC4"/>
    <w:rsid w:val="00A9375F"/>
    <w:rsid w:val="00AB6A4B"/>
    <w:rsid w:val="00AD30B2"/>
    <w:rsid w:val="00AD3F74"/>
    <w:rsid w:val="00AD4F07"/>
    <w:rsid w:val="00AD76E2"/>
    <w:rsid w:val="00AE01F3"/>
    <w:rsid w:val="00AF2C5D"/>
    <w:rsid w:val="00B144E6"/>
    <w:rsid w:val="00B20152"/>
    <w:rsid w:val="00B220A0"/>
    <w:rsid w:val="00B2361D"/>
    <w:rsid w:val="00B302FB"/>
    <w:rsid w:val="00B33D77"/>
    <w:rsid w:val="00B359E4"/>
    <w:rsid w:val="00B3644E"/>
    <w:rsid w:val="00B403C4"/>
    <w:rsid w:val="00B4079B"/>
    <w:rsid w:val="00B41499"/>
    <w:rsid w:val="00B45E75"/>
    <w:rsid w:val="00B46902"/>
    <w:rsid w:val="00B46BDD"/>
    <w:rsid w:val="00B563C0"/>
    <w:rsid w:val="00B57D98"/>
    <w:rsid w:val="00B602E8"/>
    <w:rsid w:val="00B70850"/>
    <w:rsid w:val="00B93F53"/>
    <w:rsid w:val="00BA0C5A"/>
    <w:rsid w:val="00BA6729"/>
    <w:rsid w:val="00BA76E1"/>
    <w:rsid w:val="00BB3AF3"/>
    <w:rsid w:val="00BB49F3"/>
    <w:rsid w:val="00BC1F7E"/>
    <w:rsid w:val="00BC23F4"/>
    <w:rsid w:val="00BD6089"/>
    <w:rsid w:val="00BE3235"/>
    <w:rsid w:val="00BE63CC"/>
    <w:rsid w:val="00BF0E45"/>
    <w:rsid w:val="00C0320E"/>
    <w:rsid w:val="00C04A2B"/>
    <w:rsid w:val="00C05586"/>
    <w:rsid w:val="00C066B6"/>
    <w:rsid w:val="00C0694A"/>
    <w:rsid w:val="00C1139A"/>
    <w:rsid w:val="00C1162F"/>
    <w:rsid w:val="00C13809"/>
    <w:rsid w:val="00C20770"/>
    <w:rsid w:val="00C36A60"/>
    <w:rsid w:val="00C37BA1"/>
    <w:rsid w:val="00C42BE5"/>
    <w:rsid w:val="00C4674C"/>
    <w:rsid w:val="00C506CF"/>
    <w:rsid w:val="00C53845"/>
    <w:rsid w:val="00C54F8B"/>
    <w:rsid w:val="00C60CE7"/>
    <w:rsid w:val="00C629EB"/>
    <w:rsid w:val="00C660A4"/>
    <w:rsid w:val="00C66DDD"/>
    <w:rsid w:val="00C72BED"/>
    <w:rsid w:val="00C8152D"/>
    <w:rsid w:val="00C81F4B"/>
    <w:rsid w:val="00C9386C"/>
    <w:rsid w:val="00C949C5"/>
    <w:rsid w:val="00C9578B"/>
    <w:rsid w:val="00CA7AE8"/>
    <w:rsid w:val="00CB0055"/>
    <w:rsid w:val="00CB01E1"/>
    <w:rsid w:val="00CB2D42"/>
    <w:rsid w:val="00CC0227"/>
    <w:rsid w:val="00CC3B5B"/>
    <w:rsid w:val="00CD6D35"/>
    <w:rsid w:val="00CD7432"/>
    <w:rsid w:val="00CF49EF"/>
    <w:rsid w:val="00CF589B"/>
    <w:rsid w:val="00CF693A"/>
    <w:rsid w:val="00CF7E11"/>
    <w:rsid w:val="00D251E8"/>
    <w:rsid w:val="00D2522B"/>
    <w:rsid w:val="00D26DB3"/>
    <w:rsid w:val="00D33FC9"/>
    <w:rsid w:val="00D422DE"/>
    <w:rsid w:val="00D428CC"/>
    <w:rsid w:val="00D42F86"/>
    <w:rsid w:val="00D44F03"/>
    <w:rsid w:val="00D46437"/>
    <w:rsid w:val="00D5069E"/>
    <w:rsid w:val="00D52FFA"/>
    <w:rsid w:val="00D5459D"/>
    <w:rsid w:val="00D6182C"/>
    <w:rsid w:val="00D65FC0"/>
    <w:rsid w:val="00D6724A"/>
    <w:rsid w:val="00D76DC0"/>
    <w:rsid w:val="00D83B26"/>
    <w:rsid w:val="00D91569"/>
    <w:rsid w:val="00DA1F4D"/>
    <w:rsid w:val="00DA3752"/>
    <w:rsid w:val="00DA49C1"/>
    <w:rsid w:val="00DA62B6"/>
    <w:rsid w:val="00DB02D1"/>
    <w:rsid w:val="00DB4E38"/>
    <w:rsid w:val="00DC325A"/>
    <w:rsid w:val="00DC7168"/>
    <w:rsid w:val="00DD172A"/>
    <w:rsid w:val="00DD4BE4"/>
    <w:rsid w:val="00DE4838"/>
    <w:rsid w:val="00DF1AC3"/>
    <w:rsid w:val="00DF70C1"/>
    <w:rsid w:val="00E00E9E"/>
    <w:rsid w:val="00E06EFE"/>
    <w:rsid w:val="00E138EB"/>
    <w:rsid w:val="00E25A26"/>
    <w:rsid w:val="00E35220"/>
    <w:rsid w:val="00E36E02"/>
    <w:rsid w:val="00E4381A"/>
    <w:rsid w:val="00E55D74"/>
    <w:rsid w:val="00E57500"/>
    <w:rsid w:val="00E60B86"/>
    <w:rsid w:val="00E77C4F"/>
    <w:rsid w:val="00E80184"/>
    <w:rsid w:val="00E82B1D"/>
    <w:rsid w:val="00E853AD"/>
    <w:rsid w:val="00E86F46"/>
    <w:rsid w:val="00E87BF3"/>
    <w:rsid w:val="00E97D6B"/>
    <w:rsid w:val="00EA701A"/>
    <w:rsid w:val="00EB0651"/>
    <w:rsid w:val="00EC322D"/>
    <w:rsid w:val="00EC4883"/>
    <w:rsid w:val="00EC6877"/>
    <w:rsid w:val="00ED3AC4"/>
    <w:rsid w:val="00ED7A6B"/>
    <w:rsid w:val="00EE10AA"/>
    <w:rsid w:val="00EE1918"/>
    <w:rsid w:val="00EE2036"/>
    <w:rsid w:val="00EE491E"/>
    <w:rsid w:val="00EF7C79"/>
    <w:rsid w:val="00F0771E"/>
    <w:rsid w:val="00F11A95"/>
    <w:rsid w:val="00F12333"/>
    <w:rsid w:val="00F26AA7"/>
    <w:rsid w:val="00F31180"/>
    <w:rsid w:val="00F31217"/>
    <w:rsid w:val="00F500A5"/>
    <w:rsid w:val="00F57BF8"/>
    <w:rsid w:val="00F60274"/>
    <w:rsid w:val="00F61AF6"/>
    <w:rsid w:val="00F71DCF"/>
    <w:rsid w:val="00F73E86"/>
    <w:rsid w:val="00F74746"/>
    <w:rsid w:val="00F76D4C"/>
    <w:rsid w:val="00F77FB9"/>
    <w:rsid w:val="00F811E0"/>
    <w:rsid w:val="00F92976"/>
    <w:rsid w:val="00FB068F"/>
    <w:rsid w:val="00FB22DA"/>
    <w:rsid w:val="00FC1514"/>
    <w:rsid w:val="00FD137B"/>
    <w:rsid w:val="00FD7A4B"/>
    <w:rsid w:val="00FE2E7A"/>
    <w:rsid w:val="00FE3DD8"/>
    <w:rsid w:val="00FF2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63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733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7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729"/>
    <w:rPr>
      <w:color w:val="704404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105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https://sailaja-kodehode.github.io/portfoli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7698\AppData\Local\Microsoft\Office\16.0\DTS\en-US%7b1E436733-5BF8-489C-9025-338D8D7F9F2F%7d\%7bA722698B-68E0-498C-BE22-45A18EA1A54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0070C0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12C915-2335-4D76-9482-0B7BC5738529}">
  <we:reference id="1994113c-9957-455f-9397-a4d0527288f9" version="1.0.0.6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{A722698B-68E0-498C-BE22-45A18EA1A545}tf00546271_win32</Template>
  <TotalTime>0</TotalTime>
  <Pages>2</Pages>
  <Words>511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2023-03-13T09:49:00Z</dcterms:created>
  <dcterms:modified xsi:type="dcterms:W3CDTF">2023-03-13T09:54:00Z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